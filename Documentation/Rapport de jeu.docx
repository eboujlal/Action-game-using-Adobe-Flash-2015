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008" w:type="dxa"/>
        <w:tblLook w:val="04A0" w:firstRow="1" w:lastRow="0" w:firstColumn="1" w:lastColumn="0" w:noHBand="0" w:noVBand="1"/>
      </w:tblPr>
      <w:tblGrid>
        <w:gridCol w:w="11008"/>
      </w:tblGrid>
      <w:tr w:rsidR="00D60C4D" w14:paraId="777BB026" w14:textId="77777777" w:rsidTr="00D60C4D">
        <w:trPr>
          <w:trHeight w:val="10196"/>
        </w:trPr>
        <w:bookmarkStart w:id="0" w:name="_GoBack" w:displacedByCustomXml="next"/>
        <w:bookmarkEnd w:id="0" w:displacedByCustomXml="next"/>
        <w:sdt>
          <w:sdtPr>
            <w:alias w:val="Title"/>
            <w:tag w:val=""/>
            <w:id w:val="-1229925107"/>
            <w:placeholder>
              <w:docPart w:val="8F28446B9C4B674E90B1A06B68528C1B"/>
            </w:placeholder>
            <w:dataBinding w:prefixMappings="xmlns:ns0='http://purl.org/dc/elements/1.1/' xmlns:ns1='http://schemas.openxmlformats.org/package/2006/metadata/core-properties' " w:xpath="/ns1:coreProperties[1]/ns0:title[1]" w:storeItemID="{6C3C8BC8-F283-45AE-878A-BAB7291924A1}"/>
            <w:text/>
          </w:sdtPr>
          <w:sdtEndPr/>
          <w:sdtContent>
            <w:tc>
              <w:tcPr>
                <w:tcW w:w="5000" w:type="pct"/>
                <w:vAlign w:val="bottom"/>
              </w:tcPr>
              <w:p w14:paraId="4FAE944A" w14:textId="77777777" w:rsidR="0040240F" w:rsidRDefault="00D506AF" w:rsidP="00D506AF">
                <w:pPr>
                  <w:pStyle w:val="Title"/>
                </w:pPr>
                <w:r>
                  <w:t xml:space="preserve">Rapport de jeu </w:t>
                </w:r>
              </w:p>
            </w:tc>
          </w:sdtContent>
        </w:sdt>
      </w:tr>
      <w:tr w:rsidR="00D60C4D" w:rsidRPr="00C71F48" w14:paraId="28170EB8" w14:textId="77777777" w:rsidTr="00D60C4D">
        <w:trPr>
          <w:trHeight w:val="1317"/>
        </w:trPr>
        <w:tc>
          <w:tcPr>
            <w:tcW w:w="5000" w:type="pct"/>
          </w:tcPr>
          <w:p w14:paraId="5F2196C4" w14:textId="77777777" w:rsidR="0040240F" w:rsidRPr="00C71F48" w:rsidRDefault="00D506AF" w:rsidP="00C71F48">
            <w:pPr>
              <w:pStyle w:val="Subtitle"/>
            </w:pPr>
            <w:r>
              <w:t xml:space="preserve">Mr </w:t>
            </w:r>
            <w:r w:rsidR="00E421B5">
              <w:t>NakaZaki</w:t>
            </w:r>
          </w:p>
          <w:p w14:paraId="26A1CBE0" w14:textId="77777777" w:rsidR="00B82558" w:rsidRPr="00B82558" w:rsidRDefault="00D506AF" w:rsidP="00B82558">
            <w:pPr>
              <w:pStyle w:val="Date"/>
            </w:pPr>
            <w:r>
              <w:t>Mardi 21 Juillet 2015</w:t>
            </w:r>
          </w:p>
        </w:tc>
      </w:tr>
    </w:tbl>
    <w:p w14:paraId="179C611E" w14:textId="77777777" w:rsidR="00796F14" w:rsidRDefault="00796F14" w:rsidP="008112E3"/>
    <w:p w14:paraId="65467F2F" w14:textId="77777777" w:rsidR="00796F14" w:rsidRDefault="00796F14">
      <w:r>
        <w:br w:type="page"/>
      </w:r>
    </w:p>
    <w:p w14:paraId="5C8A0C42" w14:textId="77777777" w:rsidR="00021DEE" w:rsidRDefault="00D506AF" w:rsidP="00021DEE">
      <w:pPr>
        <w:pStyle w:val="Heading1"/>
      </w:pPr>
      <w:r>
        <w:lastRenderedPageBreak/>
        <w:t>Introduction</w:t>
      </w:r>
    </w:p>
    <w:p w14:paraId="3705262E" w14:textId="77777777" w:rsidR="00D03231" w:rsidRPr="009F501F" w:rsidRDefault="00D506AF" w:rsidP="009F501F">
      <w:pPr>
        <w:pStyle w:val="Heading2"/>
        <w:spacing w:before="0" w:after="0"/>
      </w:pPr>
      <w:r>
        <w:t>L’idée du jeu</w:t>
      </w:r>
    </w:p>
    <w:p w14:paraId="5B968342" w14:textId="77777777" w:rsidR="00000FE1" w:rsidRDefault="00080FD9" w:rsidP="007A531C">
      <w:pPr>
        <w:rPr>
          <w:lang w:val="fr-FR"/>
        </w:rPr>
      </w:pPr>
      <w:r>
        <w:rPr>
          <w:lang w:val="fr-FR"/>
        </w:rPr>
        <w:t>P</w:t>
      </w:r>
      <w:r w:rsidRPr="00080FD9">
        <w:rPr>
          <w:lang w:val="fr-FR"/>
        </w:rPr>
        <w:t>our ceux qui ont toujours rêvé du plus, ceux qui ont cherché un nouveau monde, un monde aussi anormal qu'imaginaire; soyez les premiers à d</w:t>
      </w:r>
      <w:r w:rsidR="00E421B5">
        <w:rPr>
          <w:lang w:val="fr-FR"/>
        </w:rPr>
        <w:t>écouvrr le nouveu jeu</w:t>
      </w:r>
      <w:r>
        <w:rPr>
          <w:lang w:val="fr-FR"/>
        </w:rPr>
        <w:t xml:space="preserve"> "</w:t>
      </w:r>
      <w:r w:rsidRPr="00B70C52">
        <w:rPr>
          <w:b/>
          <w:lang w:val="fr-FR"/>
        </w:rPr>
        <w:t xml:space="preserve">Mr </w:t>
      </w:r>
      <w:r w:rsidR="00F721E5" w:rsidRPr="00B70C52">
        <w:rPr>
          <w:b/>
          <w:lang w:val="fr-FR"/>
        </w:rPr>
        <w:t>NAKAZAKI</w:t>
      </w:r>
      <w:r w:rsidRPr="00080FD9">
        <w:rPr>
          <w:lang w:val="fr-FR"/>
        </w:rPr>
        <w:t>", une nouvelle étoile née dans le ciel des jeux flash. C'est ici où vous pouvez</w:t>
      </w:r>
      <w:r w:rsidR="00FC43DE">
        <w:rPr>
          <w:lang w:val="fr-FR"/>
        </w:rPr>
        <w:t xml:space="preserve"> trouver</w:t>
      </w:r>
      <w:r w:rsidRPr="00080FD9">
        <w:rPr>
          <w:lang w:val="fr-FR"/>
        </w:rPr>
        <w:t xml:space="preserve"> ce que vous avez toujours rêvé d'avoir. Ce sont des évènements tellement imaginaires qu'ils vous laissent sentir la fantastie. Aidez votre héro, le soldat </w:t>
      </w:r>
      <w:r w:rsidR="00E421B5" w:rsidRPr="00B70C52">
        <w:rPr>
          <w:b/>
          <w:lang w:val="fr-FR"/>
        </w:rPr>
        <w:t>Mr NAKAZAKI</w:t>
      </w:r>
      <w:r w:rsidR="00E421B5" w:rsidRPr="00080FD9">
        <w:rPr>
          <w:lang w:val="fr-FR"/>
        </w:rPr>
        <w:t xml:space="preserve"> </w:t>
      </w:r>
      <w:r w:rsidR="00E421B5">
        <w:rPr>
          <w:lang w:val="fr-FR"/>
        </w:rPr>
        <w:t xml:space="preserve"> </w:t>
      </w:r>
      <w:r w:rsidRPr="00080FD9">
        <w:rPr>
          <w:lang w:val="fr-FR"/>
        </w:rPr>
        <w:t>à se venger des zombies et des mons</w:t>
      </w:r>
      <w:r w:rsidR="00FC43DE">
        <w:rPr>
          <w:lang w:val="fr-FR"/>
        </w:rPr>
        <w:t>t</w:t>
      </w:r>
      <w:r w:rsidRPr="00080FD9">
        <w:rPr>
          <w:lang w:val="fr-FR"/>
        </w:rPr>
        <w:t xml:space="preserve">res </w:t>
      </w:r>
      <w:r w:rsidR="00E421B5">
        <w:rPr>
          <w:rFonts w:ascii="Times New Roman" w:hAnsi="Times New Roman" w:cs="Times New Roman"/>
          <w:lang w:val="fr-FR"/>
        </w:rPr>
        <w:t>spatials</w:t>
      </w:r>
      <w:r w:rsidRPr="00080FD9">
        <w:rPr>
          <w:lang w:val="fr-FR"/>
        </w:rPr>
        <w:t>; cette revêche bande qui a osé de tué la famille</w:t>
      </w:r>
      <w:r>
        <w:rPr>
          <w:lang w:val="fr-FR"/>
        </w:rPr>
        <w:t>.</w:t>
      </w:r>
    </w:p>
    <w:p w14:paraId="38365EEF" w14:textId="77777777" w:rsidR="00021DEE" w:rsidRDefault="00021DEE" w:rsidP="007A531C">
      <w:r>
        <w:rPr>
          <w:noProof/>
        </w:rPr>
        <w:drawing>
          <wp:inline distT="0" distB="0" distL="0" distR="0" wp14:anchorId="21386A45" wp14:editId="0C519307">
            <wp:extent cx="6738887" cy="756786"/>
            <wp:effectExtent l="0" t="0" r="0" b="819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8E4B624" w14:textId="77777777" w:rsidR="00000FE1" w:rsidRDefault="00000FE1" w:rsidP="009F501F">
      <w:pPr>
        <w:pStyle w:val="Heading3"/>
        <w:rPr>
          <w:sz w:val="24"/>
        </w:rPr>
      </w:pPr>
      <w:r>
        <w:rPr>
          <w:sz w:val="24"/>
        </w:rPr>
        <w:t>Scénario</w:t>
      </w:r>
      <w:r w:rsidRPr="00000FE1">
        <w:rPr>
          <w:sz w:val="24"/>
        </w:rPr>
        <w:t xml:space="preserve"> du jeu</w:t>
      </w:r>
    </w:p>
    <w:p w14:paraId="192C4937" w14:textId="77777777" w:rsidR="0041363F" w:rsidRDefault="0041363F" w:rsidP="009F501F">
      <w:pPr>
        <w:pStyle w:val="Heading3"/>
        <w:rPr>
          <w:bCs w:val="0"/>
          <w:color w:val="auto"/>
        </w:rPr>
      </w:pPr>
      <w:r w:rsidRPr="0041363F">
        <w:rPr>
          <w:bCs w:val="0"/>
          <w:color w:val="auto"/>
        </w:rPr>
        <w:t>Dans un espace tellement vert qu'un étrange le croit irréel, par une belle calme nuit de printemps, tout le monde dormait en paix; À un</w:t>
      </w:r>
      <w:r w:rsidR="0058764C">
        <w:rPr>
          <w:bCs w:val="0"/>
          <w:color w:val="auto"/>
        </w:rPr>
        <w:t>e</w:t>
      </w:r>
      <w:r w:rsidRPr="0041363F">
        <w:rPr>
          <w:bCs w:val="0"/>
          <w:color w:val="auto"/>
        </w:rPr>
        <w:t xml:space="preserve"> certain soudain moment on entendait un bizzard bruit; la peur habita brusquement les coeurs des enfants aussi que de ces parents. </w:t>
      </w:r>
      <w:r w:rsidRPr="00B70C52">
        <w:rPr>
          <w:b/>
          <w:bCs w:val="0"/>
          <w:color w:val="auto"/>
        </w:rPr>
        <w:t>Mr NAKAZAKI</w:t>
      </w:r>
      <w:r w:rsidRPr="0041363F">
        <w:rPr>
          <w:bCs w:val="0"/>
          <w:color w:val="auto"/>
        </w:rPr>
        <w:t xml:space="preserve"> était le premier à découvrir ce qui passe, il jeta un oeil de la fenêtre pour voir que c'est une féroces meute de zombies et des monstres, il avait peur lui aussi, c'est pourquoi il restait sans rien faire, le tout était détruit, les zombies tuaient toutes les familles, ils ne sont que quelques peu de personnes qui n'ont pas rendu le dernier soupir. Parmi eux, on trouvait </w:t>
      </w:r>
      <w:r w:rsidRPr="00B70C52">
        <w:rPr>
          <w:b/>
          <w:bCs w:val="0"/>
          <w:color w:val="auto"/>
        </w:rPr>
        <w:t>Mr NAKAZAKI</w:t>
      </w:r>
      <w:r w:rsidRPr="0041363F">
        <w:rPr>
          <w:bCs w:val="0"/>
          <w:color w:val="auto"/>
        </w:rPr>
        <w:t xml:space="preserve">, celui qui, de son amour passionné envers sa famille assassinée, ne pensait qu'à se venger. Après avoir entendu un certain calme, </w:t>
      </w:r>
      <w:r w:rsidRPr="00B70C52">
        <w:rPr>
          <w:b/>
          <w:bCs w:val="0"/>
          <w:color w:val="auto"/>
        </w:rPr>
        <w:t>Mr. NAKAZAKI</w:t>
      </w:r>
      <w:r w:rsidRPr="0041363F">
        <w:rPr>
          <w:bCs w:val="0"/>
          <w:color w:val="auto"/>
        </w:rPr>
        <w:t xml:space="preserve"> sortait pour accomplir cette tâche qu'il trouvait une petite récompense pour sa famille.</w:t>
      </w:r>
    </w:p>
    <w:p w14:paraId="5301770E" w14:textId="77777777" w:rsidR="002F343B" w:rsidRDefault="002F343B" w:rsidP="002F343B">
      <w:pPr>
        <w:pStyle w:val="Heading3"/>
        <w:rPr>
          <w:sz w:val="24"/>
        </w:rPr>
      </w:pPr>
      <w:r>
        <w:rPr>
          <w:sz w:val="24"/>
        </w:rPr>
        <w:t xml:space="preserve">Environnement de </w:t>
      </w:r>
      <w:r w:rsidR="00D3548B">
        <w:rPr>
          <w:sz w:val="24"/>
        </w:rPr>
        <w:t>developpement:</w:t>
      </w:r>
    </w:p>
    <w:p w14:paraId="7A413723" w14:textId="77777777" w:rsidR="002F343B" w:rsidRDefault="00D3548B" w:rsidP="002F343B">
      <w:r>
        <w:t>Systeme:</w:t>
      </w:r>
      <w:r w:rsidR="002F343B">
        <w:t xml:space="preserve"> OSX</w:t>
      </w:r>
      <w:r>
        <w:t xml:space="preserve"> </w:t>
      </w:r>
      <w:r w:rsidR="002F29CF">
        <w:t>Yosemite 10.10.4</w:t>
      </w:r>
    </w:p>
    <w:p w14:paraId="32ED3EDD" w14:textId="77777777" w:rsidR="002F343B" w:rsidRDefault="00D3548B" w:rsidP="002F343B">
      <w:r>
        <w:t>Outils:</w:t>
      </w:r>
      <w:r w:rsidR="002F343B">
        <w:t xml:space="preserve"> </w:t>
      </w:r>
      <w:r w:rsidR="002F343B">
        <w:tab/>
        <w:t>Adobe Flash CC 2015</w:t>
      </w:r>
    </w:p>
    <w:p w14:paraId="52917595" w14:textId="77777777" w:rsidR="002F343B" w:rsidRDefault="002F343B" w:rsidP="002F343B">
      <w:pPr>
        <w:ind w:firstLine="720"/>
      </w:pPr>
      <w:r>
        <w:t>Adobe Photoshop CC 2015</w:t>
      </w:r>
    </w:p>
    <w:p w14:paraId="3158B20B" w14:textId="77777777" w:rsidR="002F343B" w:rsidRDefault="002F343B" w:rsidP="002F343B">
      <w:pPr>
        <w:ind w:firstLine="720"/>
      </w:pPr>
      <w:r>
        <w:t>Adobe Illustrator CC 2015</w:t>
      </w:r>
    </w:p>
    <w:p w14:paraId="32B30C77" w14:textId="77777777" w:rsidR="002F343B" w:rsidRPr="002F343B" w:rsidRDefault="00D3548B" w:rsidP="002F343B">
      <w:r>
        <w:t>Technologie:</w:t>
      </w:r>
      <w:r w:rsidR="002F343B">
        <w:t xml:space="preserve"> FLASH / ACTION SCRIPT POO</w:t>
      </w:r>
    </w:p>
    <w:p w14:paraId="19F1FB1D" w14:textId="77777777" w:rsidR="00021DEE" w:rsidRPr="00000FE1" w:rsidRDefault="00A95B24" w:rsidP="009F501F">
      <w:pPr>
        <w:pStyle w:val="Heading3"/>
        <w:rPr>
          <w:sz w:val="24"/>
        </w:rPr>
      </w:pPr>
      <w:r w:rsidRPr="00000FE1">
        <w:rPr>
          <w:sz w:val="24"/>
        </w:rPr>
        <w:t>Screenshoot du jeu</w:t>
      </w:r>
    </w:p>
    <w:tbl>
      <w:tblPr>
        <w:tblW w:w="16680" w:type="dxa"/>
        <w:tblLayout w:type="fixed"/>
        <w:tblLook w:val="04A0" w:firstRow="1" w:lastRow="0" w:firstColumn="1" w:lastColumn="0" w:noHBand="0" w:noVBand="1"/>
      </w:tblPr>
      <w:tblGrid>
        <w:gridCol w:w="11307"/>
        <w:gridCol w:w="598"/>
        <w:gridCol w:w="4775"/>
      </w:tblGrid>
      <w:tr w:rsidR="00021DEE" w14:paraId="1462DCEA" w14:textId="77777777" w:rsidTr="00F7403B">
        <w:tc>
          <w:tcPr>
            <w:tcW w:w="11307" w:type="dxa"/>
          </w:tcPr>
          <w:p w14:paraId="733B3EC1" w14:textId="77777777" w:rsidR="00B02BFD" w:rsidRDefault="00B02BFD" w:rsidP="00B02BFD">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r w:rsidRPr="00A95B24">
              <w:rPr>
                <w:rFonts w:ascii="inherit" w:hAnsi="inherit" w:cs="Courier"/>
                <w:color w:val="329E47"/>
                <w:lang w:val="fr-FR"/>
              </w:rPr>
              <w:t xml:space="preserve">  Au cours de codage</w:t>
            </w:r>
            <w:r w:rsidR="002F29CF">
              <w:rPr>
                <w:rFonts w:ascii="inherit" w:hAnsi="inherit" w:cs="Courier"/>
                <w:color w:val="329E47"/>
                <w:lang w:val="fr-FR"/>
              </w:rPr>
              <w:t xml:space="preserve"> et design</w:t>
            </w:r>
            <w:r>
              <w:rPr>
                <w:rFonts w:ascii="inherit" w:hAnsi="inherit" w:cs="Courier"/>
                <w:color w:val="329E47"/>
                <w:lang w:val="fr-FR"/>
              </w:rPr>
              <w:t> :</w:t>
            </w:r>
          </w:p>
          <w:p w14:paraId="42E36D4C" w14:textId="77777777" w:rsidR="00A95B24" w:rsidRDefault="003B7227" w:rsidP="00D3548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sidRPr="003B7227">
              <w:rPr>
                <w:rFonts w:ascii="inherit" w:hAnsi="inherit" w:cs="Courier"/>
                <w:lang w:val="fr-FR"/>
              </w:rPr>
              <w:t>Design</w:t>
            </w:r>
            <w:r>
              <w:rPr>
                <w:rFonts w:ascii="inherit" w:hAnsi="inherit" w:cs="Courier"/>
                <w:lang w:val="fr-FR"/>
              </w:rPr>
              <w:t> :</w:t>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r w:rsidR="000F13F3">
              <w:rPr>
                <w:rFonts w:ascii="inherit" w:hAnsi="inherit" w:cs="Courier"/>
                <w:lang w:val="fr-FR"/>
              </w:rPr>
              <w:br/>
            </w:r>
          </w:p>
          <w:p w14:paraId="29E4C7C4" w14:textId="77777777" w:rsidR="000F13F3" w:rsidRDefault="000F13F3" w:rsidP="00374ACE">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Pr>
                <w:rFonts w:ascii="inherit" w:hAnsi="inherit" w:cs="Courier"/>
                <w:b/>
                <w:noProof/>
              </w:rPr>
              <w:drawing>
                <wp:anchor distT="0" distB="0" distL="114300" distR="114300" simplePos="0" relativeHeight="251664384" behindDoc="0" locked="0" layoutInCell="1" allowOverlap="1" wp14:anchorId="308226FC" wp14:editId="0C1E4C8E">
                  <wp:simplePos x="0" y="0"/>
                  <wp:positionH relativeFrom="margin">
                    <wp:posOffset>-114300</wp:posOffset>
                  </wp:positionH>
                  <wp:positionV relativeFrom="margin">
                    <wp:posOffset>283845</wp:posOffset>
                  </wp:positionV>
                  <wp:extent cx="7041515" cy="4401185"/>
                  <wp:effectExtent l="0" t="0" r="0" b="0"/>
                  <wp:wrapSquare wrapText="bothSides"/>
                  <wp:docPr id="23" name="Picture 17" descr="MAC:Users:Marouane:Desktop:Capture d’écran 2015-07-23 à 01.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Marouane:Desktop:Capture d’écran 2015-07-23 à 01.38.2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41515" cy="4401185"/>
                          </a:xfrm>
                          <a:prstGeom prst="rect">
                            <a:avLst/>
                          </a:prstGeom>
                          <a:noFill/>
                          <a:ln>
                            <a:noFill/>
                          </a:ln>
                        </pic:spPr>
                      </pic:pic>
                    </a:graphicData>
                  </a:graphic>
                </wp:anchor>
              </w:drawing>
            </w:r>
            <w:r w:rsidR="00374ACE" w:rsidRPr="00374ACE">
              <w:rPr>
                <w:rFonts w:ascii="inherit" w:hAnsi="inherit" w:cs="Courier"/>
                <w:b/>
                <w:lang w:val="fr-FR"/>
              </w:rPr>
              <w:t>A</w:t>
            </w:r>
            <w:r>
              <w:rPr>
                <w:rFonts w:ascii="inherit" w:hAnsi="inherit" w:cs="Courier"/>
                <w:b/>
                <w:lang w:val="fr-FR"/>
              </w:rPr>
              <w:t>dobe Photoshop CC 2015</w:t>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p>
          <w:p w14:paraId="48D064CC" w14:textId="77777777" w:rsidR="00374ACE" w:rsidRPr="000F13F3" w:rsidRDefault="000F13F3" w:rsidP="000F13F3">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sidRPr="000F13F3">
              <w:rPr>
                <w:rFonts w:ascii="inherit" w:hAnsi="inherit" w:cs="Courier"/>
                <w:b/>
                <w:lang w:val="fr-FR"/>
              </w:rPr>
              <w:t>A</w:t>
            </w:r>
            <w:r w:rsidR="00374ACE" w:rsidRPr="000F13F3">
              <w:rPr>
                <w:rFonts w:ascii="inherit" w:hAnsi="inherit" w:cs="Courier"/>
                <w:b/>
                <w:lang w:val="fr-FR"/>
              </w:rPr>
              <w:t>dobe Flash CC 2015</w:t>
            </w:r>
          </w:p>
          <w:p w14:paraId="7DB7C198" w14:textId="77777777" w:rsidR="00374ACE" w:rsidRPr="000F13F3" w:rsidRDefault="000F13F3" w:rsidP="000F13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inherit" w:hAnsi="inherit" w:cs="Courier" w:hint="eastAsia"/>
                <w:i/>
                <w:lang w:val="fr-FR"/>
              </w:rPr>
            </w:pPr>
            <w:r>
              <w:rPr>
                <w:rFonts w:ascii="inherit" w:hAnsi="inherit" w:cs="Courier"/>
                <w:lang w:val="fr-FR"/>
              </w:rPr>
              <w:t xml:space="preserve">       </w:t>
            </w:r>
            <w:r w:rsidRPr="000F13F3">
              <w:rPr>
                <w:rFonts w:ascii="inherit" w:hAnsi="inherit" w:cs="Courier"/>
                <w:i/>
                <w:lang w:val="fr-FR"/>
              </w:rPr>
              <w:t>EX1</w:t>
            </w:r>
          </w:p>
          <w:p w14:paraId="0D8ADC1B" w14:textId="77777777" w:rsidR="000F13F3" w:rsidRDefault="000F13F3"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232AC343" w14:textId="77777777" w:rsidR="002F29CF" w:rsidRPr="002F29CF" w:rsidRDefault="002F29CF"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noProof/>
              </w:rPr>
              <w:drawing>
                <wp:inline distT="0" distB="0" distL="0" distR="0" wp14:anchorId="016BABDC" wp14:editId="1AACBE99">
                  <wp:extent cx="7041515" cy="4401185"/>
                  <wp:effectExtent l="0" t="0" r="0" b="0"/>
                  <wp:docPr id="11" name="Picture 4" descr="MAC:Users:Marouane:Desktop:Capture d’écran 2015-07-23 à 00.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Marouane:Desktop:Capture d’écran 2015-07-23 à 00.36.3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1515" cy="4401185"/>
                          </a:xfrm>
                          <a:prstGeom prst="rect">
                            <a:avLst/>
                          </a:prstGeom>
                          <a:noFill/>
                          <a:ln>
                            <a:noFill/>
                          </a:ln>
                        </pic:spPr>
                      </pic:pic>
                    </a:graphicData>
                  </a:graphic>
                </wp:inline>
              </w:drawing>
            </w:r>
          </w:p>
        </w:tc>
        <w:tc>
          <w:tcPr>
            <w:tcW w:w="598" w:type="dxa"/>
          </w:tcPr>
          <w:p w14:paraId="3A91B7CF" w14:textId="77777777" w:rsidR="003B7227" w:rsidRDefault="003B7227" w:rsidP="00D506AF"/>
        </w:tc>
        <w:tc>
          <w:tcPr>
            <w:tcW w:w="4775" w:type="dxa"/>
          </w:tcPr>
          <w:p w14:paraId="03454B35" w14:textId="77777777" w:rsidR="00021DEE" w:rsidRDefault="00000FE1" w:rsidP="00F7403B">
            <w:pPr>
              <w:tabs>
                <w:tab w:val="left" w:pos="4559"/>
              </w:tabs>
              <w:ind w:right="-108"/>
            </w:pPr>
            <w:r>
              <w:rPr>
                <w:noProof/>
              </w:rPr>
              <mc:AlternateContent>
                <mc:Choice Requires="wps">
                  <w:drawing>
                    <wp:anchor distT="0" distB="0" distL="114300" distR="114300" simplePos="0" relativeHeight="251661312" behindDoc="0" locked="0" layoutInCell="1" allowOverlap="1" wp14:anchorId="7018C118" wp14:editId="00B4AAB0">
                      <wp:simplePos x="0" y="0"/>
                      <wp:positionH relativeFrom="column">
                        <wp:posOffset>57150</wp:posOffset>
                      </wp:positionH>
                      <wp:positionV relativeFrom="paragraph">
                        <wp:posOffset>2463800</wp:posOffset>
                      </wp:positionV>
                      <wp:extent cx="2628900" cy="266700"/>
                      <wp:effectExtent l="0" t="0" r="12700" b="12700"/>
                      <wp:wrapSquare wrapText="bothSides"/>
                      <wp:docPr id="7" name="Text Box 7"/>
                      <wp:cNvGraphicFramePr/>
                      <a:graphic xmlns:a="http://schemas.openxmlformats.org/drawingml/2006/main">
                        <a:graphicData uri="http://schemas.microsoft.com/office/word/2010/wordprocessingShape">
                          <wps:wsp>
                            <wps:cNvSpPr txBox="1"/>
                            <wps:spPr>
                              <a:xfrm>
                                <a:off x="0" y="0"/>
                                <a:ext cx="26289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D86B10C" w14:textId="77777777" w:rsidR="009B412D" w:rsidRPr="0068433A" w:rsidRDefault="009B412D" w:rsidP="005A5854">
                                  <w:pPr>
                                    <w:pStyle w:val="Caption"/>
                                    <w:jc w:val="center"/>
                                    <w:rPr>
                                      <w:noProof/>
                                      <w:sz w:val="20"/>
                                      <w:szCs w:val="20"/>
                                    </w:rPr>
                                  </w:pPr>
                                  <w:r>
                                    <w:t>Zombie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4.5pt;margin-top:194pt;width:207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" stroked="f">
                      <v:textbox style="mso-fit-shape-to-text:t" inset="0,0,0,0">
                        <w:txbxContent>
                          <w:p w14:paraId="3381EE18" w14:textId="77777777" w:rsidR="009B412D" w:rsidRPr="0068433A" w:rsidRDefault="009B412D" w:rsidP="005A5854">
                            <w:pPr>
                              <w:pStyle w:val="Caption"/>
                              <w:jc w:val="center"/>
                              <w:rPr>
                                <w:noProof/>
                                <w:sz w:val="20"/>
                                <w:szCs w:val="20"/>
                              </w:rPr>
                            </w:pPr>
                            <w:r>
                              <w:t>Zombie</w:t>
                            </w:r>
                          </w:p>
                        </w:txbxContent>
                      </v:textbox>
                      <w10:wrap type="square"/>
                    </v:shape>
                  </w:pict>
                </mc:Fallback>
              </mc:AlternateContent>
            </w:r>
          </w:p>
        </w:tc>
      </w:tr>
    </w:tbl>
    <w:p w14:paraId="2FC1BA61" w14:textId="77777777" w:rsidR="00F7403B" w:rsidRPr="00D3548B" w:rsidRDefault="00F7403B" w:rsidP="00D354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3617DCA7" w14:textId="77777777" w:rsidR="00F7403B" w:rsidRDefault="000F13F3"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lang w:val="fr-FR"/>
        </w:rPr>
        <w:tab/>
      </w:r>
      <w:r w:rsidRPr="000F13F3">
        <w:rPr>
          <w:rFonts w:ascii="inherit" w:hAnsi="inherit" w:cs="Courier"/>
          <w:i/>
          <w:lang w:val="fr-FR"/>
        </w:rPr>
        <w:t>EX2</w:t>
      </w:r>
      <w:r>
        <w:rPr>
          <w:rFonts w:ascii="inherit" w:hAnsi="inherit" w:cs="Courier"/>
          <w:i/>
          <w:lang w:val="fr-FR"/>
        </w:rPr>
        <w:br/>
      </w:r>
      <w:r>
        <w:rPr>
          <w:rFonts w:ascii="inherit" w:hAnsi="inherit" w:cs="Courier"/>
          <w:lang w:val="fr-FR"/>
        </w:rPr>
        <w:br/>
      </w:r>
      <w:r w:rsidR="00AB43A2">
        <w:rPr>
          <w:rFonts w:ascii="inherit" w:hAnsi="inherit" w:cs="Courier"/>
          <w:noProof/>
        </w:rPr>
        <w:drawing>
          <wp:inline distT="0" distB="0" distL="0" distR="0" wp14:anchorId="2E04C3E2" wp14:editId="07DB7372">
            <wp:extent cx="6845300" cy="4281170"/>
            <wp:effectExtent l="0" t="0" r="12700" b="11430"/>
            <wp:docPr id="12" name="Picture 6" descr="MAC:Users:Marouane:Desktop:Capture d’écran 2015-07-23 à 01.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Marouane:Desktop:Capture d’écran 2015-07-23 à 01.03.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5300" cy="4281170"/>
                    </a:xfrm>
                    <a:prstGeom prst="rect">
                      <a:avLst/>
                    </a:prstGeom>
                    <a:noFill/>
                    <a:ln>
                      <a:noFill/>
                    </a:ln>
                  </pic:spPr>
                </pic:pic>
              </a:graphicData>
            </a:graphic>
          </wp:inline>
        </w:drawing>
      </w:r>
    </w:p>
    <w:p w14:paraId="4C78BC19" w14:textId="77777777" w:rsidR="002F29CF" w:rsidRDefault="00374ACE"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p>
    <w:p w14:paraId="4ED4E538" w14:textId="77777777" w:rsidR="00AB43A2" w:rsidRPr="00374ACE" w:rsidRDefault="00374ACE" w:rsidP="00374ACE">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sidRPr="00374ACE">
        <w:rPr>
          <w:rFonts w:ascii="inherit" w:hAnsi="inherit" w:cs="Courier"/>
          <w:b/>
          <w:lang w:val="fr-FR"/>
        </w:rPr>
        <w:t>Action Script 3.0</w:t>
      </w:r>
    </w:p>
    <w:p w14:paraId="586A82E3" w14:textId="77777777" w:rsidR="00374ACE" w:rsidRPr="00374ACE" w:rsidRDefault="00374ACE" w:rsidP="00374AC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hint="eastAsia"/>
          <w:lang w:val="fr-FR"/>
        </w:rPr>
        <w:t>E</w:t>
      </w:r>
      <w:r>
        <w:rPr>
          <w:rFonts w:ascii="inherit" w:hAnsi="inherit" w:cs="Courier"/>
          <w:lang w:val="fr-FR"/>
        </w:rPr>
        <w:t>x1</w:t>
      </w:r>
      <w:r>
        <w:rPr>
          <w:rFonts w:ascii="inherit" w:hAnsi="inherit" w:cs="Courier"/>
          <w:lang w:val="fr-FR"/>
        </w:rPr>
        <w:br/>
      </w:r>
    </w:p>
    <w:p w14:paraId="092C2DBD" w14:textId="77777777" w:rsidR="00AB43A2" w:rsidRDefault="00374ACE"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noProof/>
        </w:rPr>
        <w:drawing>
          <wp:inline distT="0" distB="0" distL="0" distR="0" wp14:anchorId="08E8A031" wp14:editId="5F56235F">
            <wp:extent cx="6845300" cy="4281170"/>
            <wp:effectExtent l="0" t="0" r="12700" b="11430"/>
            <wp:docPr id="14" name="Picture 8" descr="MAC:Users:Marouane:Desktop:Capture d’écran 2015-07-23 à 01.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Marouane:Desktop:Capture d’écran 2015-07-23 à 01.06.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5300" cy="4281170"/>
                    </a:xfrm>
                    <a:prstGeom prst="rect">
                      <a:avLst/>
                    </a:prstGeom>
                    <a:noFill/>
                    <a:ln>
                      <a:noFill/>
                    </a:ln>
                  </pic:spPr>
                </pic:pic>
              </a:graphicData>
            </a:graphic>
          </wp:inline>
        </w:drawing>
      </w:r>
    </w:p>
    <w:p w14:paraId="7EE35504" w14:textId="77777777" w:rsidR="008A2BEF" w:rsidRDefault="008A2BEF"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724184D8" w14:textId="77777777" w:rsidR="008A2BEF" w:rsidRDefault="008A2BEF"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56923F30"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hAnsi="inherit" w:cs="Courier" w:hint="eastAsia"/>
          <w:lang w:val="fr-FR"/>
        </w:rPr>
      </w:pP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r>
      <w:r>
        <w:rPr>
          <w:rFonts w:ascii="inherit" w:hAnsi="inherit" w:cs="Courier"/>
          <w:lang w:val="fr-FR"/>
        </w:rPr>
        <w:br/>
        <w:t>Ex 2</w:t>
      </w:r>
      <w:r>
        <w:rPr>
          <w:rFonts w:ascii="inherit" w:hAnsi="inherit" w:cs="Courier"/>
          <w:lang w:val="fr-FR"/>
        </w:rPr>
        <w:tab/>
      </w:r>
    </w:p>
    <w:p w14:paraId="438F03DB" w14:textId="77777777" w:rsidR="008A2BEF" w:rsidRDefault="008A2BEF"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6093C638" w14:textId="77777777" w:rsidR="00374ACE" w:rsidRDefault="00374ACE" w:rsidP="002F2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r>
        <w:rPr>
          <w:rFonts w:ascii="inherit" w:hAnsi="inherit" w:cs="Courier"/>
          <w:noProof/>
        </w:rPr>
        <w:drawing>
          <wp:inline distT="0" distB="0" distL="0" distR="0" wp14:anchorId="0697D21D" wp14:editId="09644F32">
            <wp:extent cx="6845300" cy="4281170"/>
            <wp:effectExtent l="0" t="0" r="12700" b="11430"/>
            <wp:docPr id="16" name="Picture 9" descr="MAC:Users:Marouane:Desktop:Capture d’écran 2015-07-23 à 01.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MAC:Users:Marouane:Desktop:Capture d’écran 2015-07-23 à 01.08.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300" cy="4281170"/>
                    </a:xfrm>
                    <a:prstGeom prst="rect">
                      <a:avLst/>
                    </a:prstGeom>
                    <a:noFill/>
                    <a:ln>
                      <a:noFill/>
                    </a:ln>
                  </pic:spPr>
                </pic:pic>
              </a:graphicData>
            </a:graphic>
          </wp:inline>
        </w:drawing>
      </w:r>
    </w:p>
    <w:p w14:paraId="20282E22" w14:textId="77777777" w:rsidR="00374ACE" w:rsidRDefault="00374ACE" w:rsidP="00374AC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r>
        <w:rPr>
          <w:rFonts w:ascii="inherit" w:hAnsi="inherit" w:cs="Courier"/>
          <w:b/>
          <w:lang w:val="fr-FR"/>
        </w:rPr>
        <w:br/>
      </w:r>
    </w:p>
    <w:p w14:paraId="407E9562" w14:textId="77777777" w:rsidR="00374ACE" w:rsidRDefault="00374ACE" w:rsidP="00374ACE">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sidRPr="00374ACE">
        <w:rPr>
          <w:rFonts w:ascii="inherit" w:hAnsi="inherit" w:cs="Courier"/>
          <w:b/>
          <w:lang w:val="fr-FR"/>
        </w:rPr>
        <w:t>Action Script 3.0 POO</w:t>
      </w:r>
      <w:r>
        <w:rPr>
          <w:rFonts w:ascii="inherit" w:hAnsi="inherit" w:cs="Courier"/>
          <w:b/>
          <w:lang w:val="fr-FR"/>
        </w:rPr>
        <w:t xml:space="preserve"> </w:t>
      </w:r>
      <w:r w:rsidR="000F13F3">
        <w:rPr>
          <w:rFonts w:ascii="inherit" w:hAnsi="inherit" w:cs="Courier"/>
          <w:i/>
          <w:lang w:val="fr-FR"/>
        </w:rPr>
        <w:t>(ex : Bullet Class</w:t>
      </w:r>
      <w:r w:rsidRPr="008A2BEF">
        <w:rPr>
          <w:rFonts w:ascii="inherit" w:hAnsi="inherit" w:cs="Courier"/>
          <w:i/>
          <w:lang w:val="fr-FR"/>
        </w:rPr>
        <w:t>)</w:t>
      </w:r>
      <w:r>
        <w:rPr>
          <w:rFonts w:ascii="inherit" w:hAnsi="inherit" w:cs="Courier"/>
          <w:b/>
          <w:lang w:val="fr-FR"/>
        </w:rPr>
        <w:br/>
      </w:r>
    </w:p>
    <w:p w14:paraId="5335B1EF" w14:textId="77777777" w:rsidR="00374ACE" w:rsidRPr="00374ACE" w:rsidRDefault="00374ACE" w:rsidP="0037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r>
        <w:rPr>
          <w:noProof/>
        </w:rPr>
        <w:drawing>
          <wp:inline distT="0" distB="0" distL="0" distR="0" wp14:anchorId="683EEE87" wp14:editId="5151A82E">
            <wp:extent cx="6845300" cy="4281170"/>
            <wp:effectExtent l="0" t="0" r="12700" b="11430"/>
            <wp:docPr id="17" name="Picture 10" descr="MAC:Users:Marouane:Desktop:Capture d’écran 2015-07-23 à 01.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Marouane:Desktop:Capture d’écran 2015-07-23 à 01.12.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5300" cy="4281170"/>
                    </a:xfrm>
                    <a:prstGeom prst="rect">
                      <a:avLst/>
                    </a:prstGeom>
                    <a:noFill/>
                    <a:ln>
                      <a:noFill/>
                    </a:ln>
                  </pic:spPr>
                </pic:pic>
              </a:graphicData>
            </a:graphic>
          </wp:inline>
        </w:drawing>
      </w:r>
    </w:p>
    <w:p w14:paraId="4DF7F5CA" w14:textId="77777777" w:rsidR="00374ACE" w:rsidRPr="00374ACE" w:rsidRDefault="00374ACE" w:rsidP="00374AC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b/>
          <w:lang w:val="fr-FR"/>
        </w:rPr>
      </w:pPr>
    </w:p>
    <w:p w14:paraId="3C9D29AA" w14:textId="77777777" w:rsidR="00374ACE" w:rsidRPr="00374ACE" w:rsidRDefault="00374ACE" w:rsidP="00374AC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lang w:val="fr-FR"/>
        </w:rPr>
      </w:pPr>
    </w:p>
    <w:p w14:paraId="74542C15" w14:textId="77777777" w:rsidR="00F7403B" w:rsidRPr="008A2BEF" w:rsidRDefault="003B7227" w:rsidP="009F501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r>
        <w:rPr>
          <w:rFonts w:eastAsiaTheme="minorHAnsi"/>
          <w:bCs/>
          <w:color w:val="262626" w:themeColor="text1" w:themeTint="D9"/>
          <w:szCs w:val="22"/>
          <w:lang w:val="fr-FR"/>
        </w:rPr>
        <w:tab/>
      </w:r>
      <w:r w:rsidR="00B02BFD">
        <w:rPr>
          <w:rFonts w:ascii="inherit" w:hAnsi="inherit" w:cs="Courier"/>
          <w:color w:val="329E47"/>
          <w:lang w:val="fr-FR"/>
        </w:rPr>
        <w:t xml:space="preserve">  Au cour</w:t>
      </w:r>
      <w:r w:rsidR="00F721E5">
        <w:rPr>
          <w:rFonts w:ascii="inherit" w:hAnsi="inherit" w:cs="Courier"/>
          <w:color w:val="329E47"/>
          <w:lang w:val="fr-FR"/>
        </w:rPr>
        <w:t>s</w:t>
      </w:r>
      <w:r w:rsidR="00B02BFD">
        <w:rPr>
          <w:rFonts w:ascii="inherit" w:hAnsi="inherit" w:cs="Courier"/>
          <w:color w:val="329E47"/>
          <w:lang w:val="fr-FR"/>
        </w:rPr>
        <w:t xml:space="preserve"> de jeu:</w:t>
      </w:r>
      <w:r w:rsidR="00F721E5" w:rsidRPr="00F721E5">
        <w:rPr>
          <w:rFonts w:hint="cs"/>
          <w:noProof/>
        </w:rPr>
        <w:t xml:space="preserve"> </w:t>
      </w:r>
    </w:p>
    <w:p w14:paraId="5C2C0CDA" w14:textId="77777777" w:rsidR="008A2BEF" w:rsidRPr="008A2BEF" w:rsidRDefault="008A2BEF" w:rsidP="008A2BE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noProof/>
          <w:lang w:val="fr-FR"/>
        </w:rPr>
      </w:pP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r>
      <w:r w:rsidRPr="008A2BEF">
        <w:rPr>
          <w:i/>
          <w:noProof/>
          <w:lang w:val="fr-FR"/>
        </w:rPr>
        <w:br/>
        <w:t>Ex 1 (Le Soladt marche)</w:t>
      </w:r>
    </w:p>
    <w:p w14:paraId="20F5DE57" w14:textId="77777777" w:rsidR="008A2BEF" w:rsidRDefault="008A2BEF" w:rsidP="008A2BE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val="fr-FR"/>
        </w:rPr>
      </w:pPr>
    </w:p>
    <w:p w14:paraId="135F6C9A"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r>
        <w:rPr>
          <w:noProof/>
        </w:rPr>
        <w:drawing>
          <wp:inline distT="0" distB="0" distL="0" distR="0" wp14:anchorId="44ADBF35" wp14:editId="588D2D91">
            <wp:extent cx="6845300" cy="4281170"/>
            <wp:effectExtent l="0" t="0" r="12700" b="11430"/>
            <wp:docPr id="18" name="Picture 12" descr="MAC:Users:Marouane:Desktop:Capture d’écran 2015-07-23 à 01.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Users:Marouane:Desktop:Capture d’écran 2015-07-23 à 01.16.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5300" cy="4281170"/>
                    </a:xfrm>
                    <a:prstGeom prst="rect">
                      <a:avLst/>
                    </a:prstGeom>
                    <a:noFill/>
                    <a:ln>
                      <a:noFill/>
                    </a:ln>
                  </pic:spPr>
                </pic:pic>
              </a:graphicData>
            </a:graphic>
          </wp:inline>
        </w:drawing>
      </w:r>
    </w:p>
    <w:p w14:paraId="4ED5FDE0"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279617B"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59D5CC4"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0FC7DB6"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16F638E"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94B353A"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545CD1C"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1DA793F"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456A4A11"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19A84266"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707FCD3"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87B0637"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2AA4478"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9119D4A"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3CBF6B9"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2C5050D"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B5FA8A8"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FD5DBEB"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A62AA9F"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6389777"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41773E4"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2C5CC7F"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942CF5E"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131A41F0"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160573F" w14:textId="77777777" w:rsidR="008A2BEF" w:rsidRP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i/>
          <w:lang w:val="fr-FR"/>
        </w:rPr>
      </w:pPr>
      <w:r w:rsidRPr="008A2BEF">
        <w:rPr>
          <w:rFonts w:ascii="inherit" w:hAnsi="inherit" w:cs="Courier"/>
          <w:i/>
          <w:lang w:val="fr-FR"/>
        </w:rPr>
        <w:tab/>
        <w:t>Ex2 (Le soldat tire la balle)</w:t>
      </w:r>
    </w:p>
    <w:p w14:paraId="17FFFB88"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2615CC2" w14:textId="77777777" w:rsidR="008A2BEF" w:rsidRDefault="000F13F3"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r>
        <w:rPr>
          <w:rFonts w:ascii="inherit" w:hAnsi="inherit" w:cs="Courier"/>
          <w:noProof/>
          <w:color w:val="329E47"/>
        </w:rPr>
        <w:drawing>
          <wp:inline distT="0" distB="0" distL="0" distR="0" wp14:anchorId="3B1A014C" wp14:editId="6FB0907B">
            <wp:extent cx="6858000" cy="428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7-23 à 01.19.14.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C305BD5"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6400704"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415A2268"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9E6D695"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7C2F40F"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3D19CCCD"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21D296C9"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26EF6D58"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4A429805"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7CEC37E"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22EA425"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25C0485" w14:textId="77777777" w:rsidR="008A2BEF" w:rsidRDefault="008A2BEF"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F263D6D" w14:textId="77777777" w:rsidR="000F13F3" w:rsidRDefault="000F13F3"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90F7A00" w14:textId="77777777" w:rsidR="00276D46" w:rsidRDefault="00276D46"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61C8587F" w14:textId="77777777" w:rsidR="00276D46" w:rsidRDefault="00276D46"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DF7DBC6" w14:textId="77777777" w:rsidR="00276D46" w:rsidRDefault="00276D46"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08B71A64" w14:textId="77777777" w:rsidR="00276D46" w:rsidRDefault="00276D46"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37C3189" w14:textId="77777777" w:rsidR="00276D46" w:rsidRDefault="00276D46"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7E855259" w14:textId="77777777" w:rsidR="0039295E" w:rsidRPr="008A2BEF" w:rsidRDefault="0039295E" w:rsidP="008A2B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w:hint="eastAsia"/>
          <w:color w:val="329E47"/>
          <w:lang w:val="fr-FR"/>
        </w:rPr>
      </w:pPr>
    </w:p>
    <w:p w14:paraId="5BB50AA7" w14:textId="77777777" w:rsidR="00FE3AE6" w:rsidRDefault="00FE3AE6" w:rsidP="009F501F">
      <w:pPr>
        <w:pStyle w:val="Heading3"/>
        <w:rPr>
          <w:color w:val="595959" w:themeColor="text1" w:themeTint="A6"/>
          <w:sz w:val="36"/>
          <w:szCs w:val="28"/>
        </w:rPr>
      </w:pPr>
      <w:r>
        <w:rPr>
          <w:color w:val="595959" w:themeColor="text1" w:themeTint="A6"/>
          <w:sz w:val="36"/>
          <w:szCs w:val="28"/>
        </w:rPr>
        <w:t>A</w:t>
      </w:r>
      <w:r w:rsidRPr="00FE3AE6">
        <w:rPr>
          <w:color w:val="595959" w:themeColor="text1" w:themeTint="A6"/>
          <w:sz w:val="36"/>
          <w:szCs w:val="28"/>
        </w:rPr>
        <w:t>pprendre à jouer</w:t>
      </w:r>
    </w:p>
    <w:p w14:paraId="4B669F47" w14:textId="77777777" w:rsidR="00E6234A" w:rsidRDefault="00E6234A" w:rsidP="00EB17F0">
      <w:pPr>
        <w:rPr>
          <w:rFonts w:eastAsiaTheme="minorHAnsi"/>
          <w:color w:val="262626" w:themeColor="text1" w:themeTint="D9"/>
          <w:szCs w:val="22"/>
          <w:lang w:val="fr-FR"/>
        </w:rPr>
      </w:pPr>
      <w:r>
        <w:rPr>
          <w:rFonts w:eastAsiaTheme="minorHAnsi"/>
          <w:color w:val="262626" w:themeColor="text1" w:themeTint="D9"/>
          <w:szCs w:val="22"/>
          <w:lang w:val="fr-FR"/>
        </w:rPr>
        <w:t xml:space="preserve">Pour vous faciliter la tâche, </w:t>
      </w:r>
      <w:r w:rsidRPr="00E6234A">
        <w:rPr>
          <w:rFonts w:eastAsiaTheme="minorHAnsi"/>
          <w:color w:val="262626" w:themeColor="text1" w:themeTint="D9"/>
          <w:szCs w:val="22"/>
          <w:lang w:val="fr-FR"/>
        </w:rPr>
        <w:t>la façon de jouer est formée identique à ce que vous êtes habitué tel que vous pouvez utiliser les boutons d'uniformes espace, en haut, à droite et à gauche</w:t>
      </w:r>
      <w:r>
        <w:rPr>
          <w:rFonts w:eastAsiaTheme="minorHAnsi"/>
          <w:color w:val="262626" w:themeColor="text1" w:themeTint="D9"/>
          <w:szCs w:val="22"/>
          <w:lang w:val="fr-FR"/>
        </w:rPr>
        <w:t>.</w:t>
      </w:r>
    </w:p>
    <w:p w14:paraId="3AF9553D" w14:textId="77777777" w:rsidR="008A2BEF" w:rsidRDefault="008A2BEF" w:rsidP="00EB17F0">
      <w:pPr>
        <w:rPr>
          <w:rFonts w:eastAsiaTheme="minorHAnsi"/>
          <w:color w:val="262626" w:themeColor="text1" w:themeTint="D9"/>
          <w:szCs w:val="22"/>
          <w:lang w:val="fr-FR"/>
        </w:rPr>
      </w:pPr>
      <w:r>
        <w:rPr>
          <w:rFonts w:eastAsiaTheme="minorHAnsi"/>
          <w:noProof/>
          <w:color w:val="262626" w:themeColor="text1" w:themeTint="D9"/>
          <w:szCs w:val="22"/>
        </w:rPr>
        <w:drawing>
          <wp:inline distT="0" distB="0" distL="0" distR="0" wp14:anchorId="63A3B0A6" wp14:editId="19BCB4C9">
            <wp:extent cx="6845181" cy="3956756"/>
            <wp:effectExtent l="0" t="0" r="0" b="5715"/>
            <wp:docPr id="20" name="Picture 14" descr="MAC:Users:Marouane:Desktop:Capture d’écran 2015-07-23 à 01.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Marouane:Desktop:Capture d’écran 2015-07-23 à 01.21.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5300" cy="3956825"/>
                    </a:xfrm>
                    <a:prstGeom prst="rect">
                      <a:avLst/>
                    </a:prstGeom>
                    <a:noFill/>
                    <a:ln>
                      <a:noFill/>
                    </a:ln>
                  </pic:spPr>
                </pic:pic>
              </a:graphicData>
            </a:graphic>
          </wp:inline>
        </w:drawing>
      </w:r>
    </w:p>
    <w:p w14:paraId="0A47D4F6" w14:textId="77777777" w:rsidR="00F73996" w:rsidRDefault="00EB17F0" w:rsidP="00EB17F0">
      <w:r>
        <w:tab/>
      </w:r>
      <w:r w:rsidR="00F73996">
        <w:rPr>
          <w:b/>
        </w:rPr>
        <w:t xml:space="preserve">ESPACE       :   </w:t>
      </w:r>
      <w:r w:rsidR="00F73996">
        <w:t xml:space="preserve">pour </w:t>
      </w:r>
      <w:r w:rsidR="00F73996" w:rsidRPr="00F73996">
        <w:t>tirer la balle</w:t>
      </w:r>
    </w:p>
    <w:p w14:paraId="00C1A601" w14:textId="77777777" w:rsidR="00EB17F0" w:rsidRPr="00EB17F0" w:rsidRDefault="00EB17F0" w:rsidP="00F73996">
      <w:pPr>
        <w:ind w:firstLine="720"/>
      </w:pPr>
      <w:r>
        <w:rPr>
          <w:b/>
        </w:rPr>
        <w:t xml:space="preserve">EN HAUT    :   </w:t>
      </w:r>
      <w:r>
        <w:t>pour sauter</w:t>
      </w:r>
    </w:p>
    <w:p w14:paraId="200A3687" w14:textId="77777777" w:rsidR="00EB17F0" w:rsidRDefault="00EB17F0" w:rsidP="00EB17F0">
      <w:pPr>
        <w:rPr>
          <w:b/>
        </w:rPr>
      </w:pPr>
      <w:r>
        <w:rPr>
          <w:b/>
        </w:rPr>
        <w:tab/>
        <w:t xml:space="preserve">À droite      :  </w:t>
      </w:r>
      <w:r>
        <w:t>pour aller à droite</w:t>
      </w:r>
    </w:p>
    <w:p w14:paraId="42DA9B6E" w14:textId="77777777" w:rsidR="00EB17F0" w:rsidRDefault="00EB17F0" w:rsidP="00EB17F0">
      <w:r>
        <w:rPr>
          <w:b/>
        </w:rPr>
        <w:tab/>
        <w:t xml:space="preserve">À gauche    :  </w:t>
      </w:r>
      <w:r>
        <w:t>pour aller à gauche</w:t>
      </w:r>
    </w:p>
    <w:p w14:paraId="5789ADC1" w14:textId="77777777" w:rsidR="008A2BEF" w:rsidRDefault="008A2BEF" w:rsidP="00EB17F0">
      <w:r>
        <w:tab/>
      </w:r>
      <w:r w:rsidRPr="008A2BEF">
        <w:rPr>
          <w:b/>
        </w:rPr>
        <w:t xml:space="preserve">Button P </w:t>
      </w:r>
      <w:r w:rsidR="000F13F3">
        <w:rPr>
          <w:b/>
        </w:rPr>
        <w:t xml:space="preserve">    </w:t>
      </w:r>
      <w:r w:rsidRPr="008A2BEF">
        <w:rPr>
          <w:b/>
        </w:rPr>
        <w:t>:</w:t>
      </w:r>
      <w:r>
        <w:t xml:space="preserve"> Pour jouer</w:t>
      </w:r>
    </w:p>
    <w:p w14:paraId="57DB9EBA" w14:textId="77777777" w:rsidR="008A2BEF" w:rsidRPr="00EB17F0" w:rsidRDefault="008A2BEF" w:rsidP="008A2BEF">
      <w:pPr>
        <w:ind w:firstLine="720"/>
        <w:rPr>
          <w:b/>
        </w:rPr>
      </w:pPr>
      <w:r w:rsidRPr="008A2BEF">
        <w:rPr>
          <w:b/>
        </w:rPr>
        <w:t xml:space="preserve">Button R </w:t>
      </w:r>
      <w:r w:rsidR="000F13F3">
        <w:rPr>
          <w:b/>
        </w:rPr>
        <w:t xml:space="preserve">    </w:t>
      </w:r>
      <w:r w:rsidRPr="008A2BEF">
        <w:rPr>
          <w:b/>
        </w:rPr>
        <w:t>:</w:t>
      </w:r>
      <w:r>
        <w:t xml:space="preserve"> Pour rejouer</w:t>
      </w:r>
    </w:p>
    <w:p w14:paraId="1F6528B4" w14:textId="77777777" w:rsidR="000157CE" w:rsidRDefault="00B93712" w:rsidP="00B93712">
      <w:pPr>
        <w:pStyle w:val="Heading3"/>
        <w:rPr>
          <w:color w:val="9E0038" w:themeColor="accent1"/>
        </w:rPr>
      </w:pPr>
      <w:r>
        <w:rPr>
          <w:color w:val="9E0038" w:themeColor="accent1"/>
        </w:rPr>
        <w:t xml:space="preserve">Remarques : </w:t>
      </w:r>
    </w:p>
    <w:p w14:paraId="06D740C9" w14:textId="77777777" w:rsidR="00B93712" w:rsidRPr="000B6019" w:rsidRDefault="000B6019" w:rsidP="000B6019">
      <w:pPr>
        <w:pStyle w:val="ListParagraph"/>
        <w:numPr>
          <w:ilvl w:val="0"/>
          <w:numId w:val="18"/>
        </w:numPr>
        <w:rPr>
          <w:rFonts w:ascii="Times" w:eastAsia="Times New Roman" w:hAnsi="Times" w:cs="Times New Roman"/>
          <w:lang w:val="fr-FR"/>
        </w:rPr>
      </w:pPr>
      <w:r w:rsidRPr="000B6019">
        <w:rPr>
          <w:color w:val="000000" w:themeColor="text1"/>
        </w:rPr>
        <w:t xml:space="preserve">Vous ne pouvez pas tirer la balle si vous ne marchez pas, alors faites des petites </w:t>
      </w:r>
      <w:r w:rsidRPr="000B6019">
        <w:rPr>
          <w:lang w:val="fr-FR"/>
        </w:rPr>
        <w:t>mouvements.</w:t>
      </w:r>
    </w:p>
    <w:p w14:paraId="0ADD05C3" w14:textId="77777777" w:rsidR="00B35B14" w:rsidRPr="00B35B14" w:rsidRDefault="00B35B14" w:rsidP="00B35B14">
      <w:pPr>
        <w:pStyle w:val="ListParagraph"/>
        <w:numPr>
          <w:ilvl w:val="0"/>
          <w:numId w:val="18"/>
        </w:numPr>
      </w:pPr>
      <w:r w:rsidRPr="00B35B14">
        <w:t>Vous devez tuer touts les monstres pour finir le jeu</w:t>
      </w:r>
      <w:r>
        <w:t>.</w:t>
      </w:r>
    </w:p>
    <w:p w14:paraId="5C32B9CB" w14:textId="77777777" w:rsidR="00B35B14" w:rsidRPr="00B35B14" w:rsidRDefault="00B35B14" w:rsidP="00B35B14">
      <w:pPr>
        <w:pStyle w:val="ListParagraph"/>
        <w:numPr>
          <w:ilvl w:val="0"/>
          <w:numId w:val="18"/>
        </w:numPr>
      </w:pPr>
      <w:r w:rsidRPr="00B35B14">
        <w:t>Ne touchez pas les monstres avec votre corps</w:t>
      </w:r>
      <w:r>
        <w:t>.</w:t>
      </w:r>
    </w:p>
    <w:p w14:paraId="210E842E" w14:textId="77777777" w:rsidR="00B35B14" w:rsidRPr="00B35B14" w:rsidRDefault="00B35B14" w:rsidP="00B35B14">
      <w:pPr>
        <w:pStyle w:val="ListParagraph"/>
        <w:numPr>
          <w:ilvl w:val="0"/>
          <w:numId w:val="18"/>
        </w:numPr>
      </w:pPr>
      <w:r w:rsidRPr="00B35B14">
        <w:t xml:space="preserve">Cliquez sur </w:t>
      </w:r>
      <w:r w:rsidR="003B0E78">
        <w:t>button P</w:t>
      </w:r>
      <w:r w:rsidRPr="00B35B14">
        <w:t xml:space="preserve"> pour jouer et sur </w:t>
      </w:r>
      <w:r w:rsidR="003B0E78">
        <w:t>button R</w:t>
      </w:r>
      <w:r w:rsidRPr="00B35B14">
        <w:t xml:space="preserve"> pour </w:t>
      </w:r>
      <w:r w:rsidR="00D3548B" w:rsidRPr="00B35B14">
        <w:t>rejouer</w:t>
      </w:r>
      <w:r w:rsidR="00D3548B">
        <w:t>.</w:t>
      </w:r>
    </w:p>
    <w:p w14:paraId="44F18D9C" w14:textId="77777777" w:rsidR="008A2BEF" w:rsidRDefault="008A2BEF" w:rsidP="00B35B14">
      <w:pPr>
        <w:pStyle w:val="ListParagraph"/>
        <w:rPr>
          <w:color w:val="000000" w:themeColor="text1"/>
        </w:rPr>
      </w:pPr>
    </w:p>
    <w:p w14:paraId="01D27CA8" w14:textId="77777777" w:rsidR="008A2BEF" w:rsidRPr="008A2BEF" w:rsidRDefault="008A2BEF" w:rsidP="008A2BEF"/>
    <w:p w14:paraId="0304EA7D" w14:textId="77777777" w:rsidR="008A2BEF" w:rsidRPr="008A2BEF" w:rsidRDefault="008A2BEF" w:rsidP="008A2BEF"/>
    <w:p w14:paraId="6EA46C64" w14:textId="77777777" w:rsidR="008A2BEF" w:rsidRPr="008A2BEF" w:rsidRDefault="008A2BEF" w:rsidP="008A2BEF"/>
    <w:p w14:paraId="34DF24E5" w14:textId="77777777" w:rsidR="008A2BEF" w:rsidRPr="008A2BEF" w:rsidRDefault="0039295E" w:rsidP="008A2BEF">
      <w:r>
        <w:rPr>
          <w:noProof/>
          <w:color w:val="000000" w:themeColor="text1"/>
        </w:rPr>
        <mc:AlternateContent>
          <mc:Choice Requires="wps">
            <w:drawing>
              <wp:anchor distT="0" distB="0" distL="114300" distR="114300" simplePos="0" relativeHeight="251662336" behindDoc="0" locked="0" layoutInCell="1" allowOverlap="1" wp14:anchorId="77704CBF" wp14:editId="2A3D3167">
                <wp:simplePos x="0" y="0"/>
                <wp:positionH relativeFrom="column">
                  <wp:posOffset>2286000</wp:posOffset>
                </wp:positionH>
                <wp:positionV relativeFrom="paragraph">
                  <wp:posOffset>224155</wp:posOffset>
                </wp:positionV>
                <wp:extent cx="2171700" cy="1600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717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D99F67" w14:textId="77777777" w:rsidR="009B412D" w:rsidRPr="008A2BEF" w:rsidRDefault="009B412D">
                            <w:pPr>
                              <w:rPr>
                                <w:color w:val="9E0038" w:themeColor="accent1"/>
                                <w:sz w:val="36"/>
                              </w:rPr>
                            </w:pPr>
                            <w:r w:rsidRPr="008A2BEF">
                              <w:rPr>
                                <w:color w:val="9E0038" w:themeColor="accent1"/>
                                <w:sz w:val="36"/>
                              </w:rPr>
                              <w:t>FIN du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27" type="#_x0000_t202" style="position:absolute;margin-left:180pt;margin-top:17.65pt;width:171pt;height:1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" filled="f" stroked="f">
                <v:textbox>
                  <w:txbxContent>
                    <w:p w14:paraId="4DF5C7D3" w14:textId="77777777" w:rsidR="009B412D" w:rsidRPr="008A2BEF" w:rsidRDefault="009B412D">
                      <w:pPr>
                        <w:rPr>
                          <w:color w:val="9E0038" w:themeColor="accent1"/>
                          <w:sz w:val="36"/>
                        </w:rPr>
                      </w:pPr>
                      <w:r w:rsidRPr="008A2BEF">
                        <w:rPr>
                          <w:color w:val="9E0038" w:themeColor="accent1"/>
                          <w:sz w:val="36"/>
                        </w:rPr>
                        <w:t>FIN du rapport</w:t>
                      </w:r>
                    </w:p>
                  </w:txbxContent>
                </v:textbox>
                <w10:wrap type="square"/>
              </v:shape>
            </w:pict>
          </mc:Fallback>
        </mc:AlternateContent>
      </w:r>
    </w:p>
    <w:p w14:paraId="6F973F07" w14:textId="77777777" w:rsidR="008A2BEF" w:rsidRPr="008A2BEF" w:rsidRDefault="008A2BEF" w:rsidP="008A2BEF"/>
    <w:p w14:paraId="1859E795" w14:textId="77777777" w:rsidR="008A2BEF" w:rsidRPr="008A2BEF" w:rsidRDefault="008A2BEF" w:rsidP="008A2BEF">
      <w:r>
        <w:rPr>
          <w:noProof/>
        </w:rPr>
        <w:drawing>
          <wp:anchor distT="0" distB="0" distL="114300" distR="114300" simplePos="0" relativeHeight="251663360" behindDoc="0" locked="0" layoutInCell="1" allowOverlap="1" wp14:anchorId="089CF332" wp14:editId="082A702D">
            <wp:simplePos x="0" y="0"/>
            <wp:positionH relativeFrom="column">
              <wp:posOffset>1943100</wp:posOffset>
            </wp:positionH>
            <wp:positionV relativeFrom="paragraph">
              <wp:posOffset>280670</wp:posOffset>
            </wp:positionV>
            <wp:extent cx="2794000" cy="2794000"/>
            <wp:effectExtent l="0" t="0" r="0" b="0"/>
            <wp:wrapTight wrapText="bothSides">
              <wp:wrapPolygon edited="0">
                <wp:start x="8247" y="0"/>
                <wp:lineTo x="7265" y="1178"/>
                <wp:lineTo x="6676" y="3338"/>
                <wp:lineTo x="4516" y="6480"/>
                <wp:lineTo x="4124" y="7658"/>
                <wp:lineTo x="3731" y="9818"/>
                <wp:lineTo x="6284" y="12764"/>
                <wp:lineTo x="7069" y="15905"/>
                <wp:lineTo x="6480" y="16887"/>
                <wp:lineTo x="5891" y="18655"/>
                <wp:lineTo x="5891" y="19244"/>
                <wp:lineTo x="10015" y="21404"/>
                <wp:lineTo x="10211" y="21404"/>
                <wp:lineTo x="14138" y="21404"/>
                <wp:lineTo x="14335" y="21404"/>
                <wp:lineTo x="13156" y="19636"/>
                <wp:lineTo x="11978" y="12764"/>
                <wp:lineTo x="15709" y="9818"/>
                <wp:lineTo x="17476" y="9425"/>
                <wp:lineTo x="17280" y="6873"/>
                <wp:lineTo x="14924" y="6480"/>
                <wp:lineTo x="11782" y="2945"/>
                <wp:lineTo x="10996" y="1571"/>
                <wp:lineTo x="9622" y="0"/>
                <wp:lineTo x="8247"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lk Right0019.png"/>
                    <pic:cNvPicPr/>
                  </pic:nvPicPr>
                  <pic:blipFill>
                    <a:blip r:embed="rId23">
                      <a:alphaModFix amt="90000"/>
                      <a:extLst>
                        <a:ext uri="{28A0092B-C50C-407E-A947-70E740481C1C}">
                          <a14:useLocalDpi xmlns:a14="http://schemas.microsoft.com/office/drawing/2010/main" val="0"/>
                        </a:ext>
                      </a:extLst>
                    </a:blip>
                    <a:stretch>
                      <a:fillRect/>
                    </a:stretch>
                  </pic:blipFill>
                  <pic:spPr>
                    <a:xfrm>
                      <a:off x="0" y="0"/>
                      <a:ext cx="2794000" cy="2794000"/>
                    </a:xfrm>
                    <a:prstGeom prst="rect">
                      <a:avLst/>
                    </a:prstGeom>
                  </pic:spPr>
                </pic:pic>
              </a:graphicData>
            </a:graphic>
            <wp14:sizeRelH relativeFrom="page">
              <wp14:pctWidth>0</wp14:pctWidth>
            </wp14:sizeRelH>
            <wp14:sizeRelV relativeFrom="page">
              <wp14:pctHeight>0</wp14:pctHeight>
            </wp14:sizeRelV>
          </wp:anchor>
        </w:drawing>
      </w:r>
    </w:p>
    <w:p w14:paraId="4C15F24E" w14:textId="77777777" w:rsidR="008A2BEF" w:rsidRPr="008A2BEF" w:rsidRDefault="008A2BEF" w:rsidP="008A2BEF"/>
    <w:p w14:paraId="00FD7680" w14:textId="77777777" w:rsidR="008A2BEF" w:rsidRPr="008A2BEF" w:rsidRDefault="008A2BEF" w:rsidP="008A2BEF"/>
    <w:p w14:paraId="16B7D003" w14:textId="77777777" w:rsidR="008A2BEF" w:rsidRDefault="008A2BEF" w:rsidP="008A2BEF"/>
    <w:p w14:paraId="24B3CFD2" w14:textId="77777777" w:rsidR="00B93712" w:rsidRPr="008A2BEF" w:rsidRDefault="00B93712" w:rsidP="008A2BEF">
      <w:pPr>
        <w:jc w:val="center"/>
      </w:pPr>
    </w:p>
    <w:sectPr w:rsidR="00B93712" w:rsidRPr="008A2BEF" w:rsidSect="003B0E78">
      <w:headerReference w:type="default" r:id="rId24"/>
      <w:headerReference w:type="first" r:id="rId25"/>
      <w:pgSz w:w="12240" w:h="15840" w:code="1"/>
      <w:pgMar w:top="567" w:right="720" w:bottom="284"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9A8C68" w14:textId="77777777" w:rsidR="009B412D" w:rsidRDefault="009B412D" w:rsidP="000157CE">
      <w:pPr>
        <w:spacing w:after="0" w:line="240" w:lineRule="auto"/>
      </w:pPr>
      <w:r>
        <w:separator/>
      </w:r>
    </w:p>
  </w:endnote>
  <w:endnote w:type="continuationSeparator" w:id="0">
    <w:p w14:paraId="14BB5A8D" w14:textId="77777777" w:rsidR="009B412D" w:rsidRDefault="009B412D" w:rsidP="00015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entury Gothic">
    <w:panose1 w:val="020B0502020202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Tahoma">
    <w:panose1 w:val="020B0604030504040204"/>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1E2BDD" w14:textId="77777777" w:rsidR="009B412D" w:rsidRDefault="009B412D" w:rsidP="000157CE">
      <w:pPr>
        <w:spacing w:after="0" w:line="240" w:lineRule="auto"/>
      </w:pPr>
      <w:r>
        <w:separator/>
      </w:r>
    </w:p>
  </w:footnote>
  <w:footnote w:type="continuationSeparator" w:id="0">
    <w:p w14:paraId="57BE4FE4" w14:textId="77777777" w:rsidR="009B412D" w:rsidRDefault="009B412D" w:rsidP="000157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9468"/>
      <w:gridCol w:w="612"/>
      <w:gridCol w:w="936"/>
    </w:tblGrid>
    <w:tr w:rsidR="009B412D" w14:paraId="406F6E9C" w14:textId="77777777" w:rsidTr="004B27D5">
      <w:sdt>
        <w:sdtPr>
          <w:alias w:val="Title"/>
          <w:tag w:val=""/>
          <w:id w:val="524369760"/>
          <w:placeholder>
            <w:docPart w:val="F98D04D4D4A82D489C9FFBA2CB4FA847"/>
          </w:placeholder>
          <w:dataBinding w:prefixMappings="xmlns:ns0='http://purl.org/dc/elements/1.1/' xmlns:ns1='http://schemas.openxmlformats.org/package/2006/metadata/core-properties' " w:xpath="/ns1:coreProperties[1]/ns0:title[1]" w:storeItemID="{6C3C8BC8-F283-45AE-878A-BAB7291924A1}"/>
          <w:text/>
        </w:sdtPr>
        <w:sdtEndPr/>
        <w:sdtContent>
          <w:tc>
            <w:tcPr>
              <w:tcW w:w="10008" w:type="dxa"/>
              <w:vAlign w:val="bottom"/>
            </w:tcPr>
            <w:p w14:paraId="3C837209" w14:textId="77777777" w:rsidR="009B412D" w:rsidRDefault="009B412D">
              <w:pPr>
                <w:pStyle w:val="Header"/>
              </w:pPr>
              <w:r>
                <w:rPr>
                  <w:lang w:val="fr-FR"/>
                </w:rPr>
                <w:t xml:space="preserve">Rapport de jeu </w:t>
              </w:r>
            </w:p>
          </w:tc>
        </w:sdtContent>
      </w:sdt>
      <w:tc>
        <w:tcPr>
          <w:tcW w:w="630" w:type="dxa"/>
          <w:vAlign w:val="bottom"/>
        </w:tcPr>
        <w:p w14:paraId="19BAA0B5" w14:textId="77777777" w:rsidR="009B412D" w:rsidRPr="004B27D5" w:rsidRDefault="009B412D">
          <w:pPr>
            <w:pStyle w:val="Header"/>
            <w:rPr>
              <w:rStyle w:val="PageNumber"/>
            </w:rPr>
          </w:pPr>
          <w:r w:rsidRPr="004B27D5">
            <w:rPr>
              <w:rStyle w:val="PageNumber"/>
            </w:rPr>
            <w:fldChar w:fldCharType="begin"/>
          </w:r>
          <w:r w:rsidRPr="004B27D5">
            <w:rPr>
              <w:rStyle w:val="PageNumber"/>
            </w:rPr>
            <w:instrText xml:space="preserve"> PAGE </w:instrText>
          </w:r>
          <w:r w:rsidRPr="004B27D5">
            <w:rPr>
              <w:rStyle w:val="PageNumber"/>
            </w:rPr>
            <w:fldChar w:fldCharType="separate"/>
          </w:r>
          <w:r w:rsidR="00B43961">
            <w:rPr>
              <w:rStyle w:val="PageNumber"/>
              <w:noProof/>
            </w:rPr>
            <w:t>2</w:t>
          </w:r>
          <w:r w:rsidRPr="004B27D5">
            <w:rPr>
              <w:rStyle w:val="PageNumber"/>
            </w:rPr>
            <w:fldChar w:fldCharType="end"/>
          </w:r>
        </w:p>
      </w:tc>
      <w:tc>
        <w:tcPr>
          <w:tcW w:w="378" w:type="dxa"/>
          <w:vAlign w:val="bottom"/>
        </w:tcPr>
        <w:p w14:paraId="27B406A3" w14:textId="77777777" w:rsidR="009B412D" w:rsidRDefault="009B412D" w:rsidP="004B27D5">
          <w:pPr>
            <w:pStyle w:val="Header"/>
            <w:spacing w:after="0"/>
          </w:pPr>
          <w:r w:rsidRPr="000157CE">
            <w:rPr>
              <w:noProof/>
            </w:rPr>
            <mc:AlternateContent>
              <mc:Choice Requires="wps">
                <w:drawing>
                  <wp:inline distT="0" distB="0" distL="0" distR="0" wp14:anchorId="251E4955" wp14:editId="15F0022C">
                    <wp:extent cx="457200" cy="914400"/>
                    <wp:effectExtent l="0" t="0" r="0" b="0"/>
                    <wp:docPr id="5" name="Equal 2"/>
                    <wp:cNvGraphicFramePr/>
                    <a:graphic xmlns:a="http://schemas.openxmlformats.org/drawingml/2006/main">
                      <a:graphicData uri="http://schemas.microsoft.com/office/word/2010/wordprocessingShape">
                        <wps:wsp>
                          <wps:cNvSpPr/>
                          <wps:spPr>
                            <a:xfrm>
                              <a:off x="0" y="0"/>
                              <a:ext cx="457200" cy="914400"/>
                            </a:xfrm>
                            <a:custGeom>
                              <a:avLst/>
                              <a:gdLst>
                                <a:gd name="connsiteX0" fmla="*/ 335499 w 2531110"/>
                                <a:gd name="connsiteY0" fmla="*/ 155533 h 755015"/>
                                <a:gd name="connsiteX1" fmla="*/ 2195611 w 2531110"/>
                                <a:gd name="connsiteY1" fmla="*/ 155533 h 755015"/>
                                <a:gd name="connsiteX2" fmla="*/ 2195611 w 2531110"/>
                                <a:gd name="connsiteY2" fmla="*/ 333113 h 755015"/>
                                <a:gd name="connsiteX3" fmla="*/ 335499 w 2531110"/>
                                <a:gd name="connsiteY3" fmla="*/ 333113 h 755015"/>
                                <a:gd name="connsiteX4" fmla="*/ 335499 w 2531110"/>
                                <a:gd name="connsiteY4" fmla="*/ 155533 h 755015"/>
                                <a:gd name="connsiteX5" fmla="*/ 335499 w 2531110"/>
                                <a:gd name="connsiteY5" fmla="*/ 421902 h 755015"/>
                                <a:gd name="connsiteX6" fmla="*/ 2195611 w 2531110"/>
                                <a:gd name="connsiteY6" fmla="*/ 421902 h 755015"/>
                                <a:gd name="connsiteX7" fmla="*/ 2195611 w 2531110"/>
                                <a:gd name="connsiteY7" fmla="*/ 599482 h 755015"/>
                                <a:gd name="connsiteX8" fmla="*/ 335499 w 2531110"/>
                                <a:gd name="connsiteY8" fmla="*/ 599482 h 755015"/>
                                <a:gd name="connsiteX9" fmla="*/ 335499 w 2531110"/>
                                <a:gd name="connsiteY9" fmla="*/ 421902 h 755015"/>
                                <a:gd name="connsiteX0" fmla="*/ 0 w 1860113"/>
                                <a:gd name="connsiteY0" fmla="*/ 675861 h 1119810"/>
                                <a:gd name="connsiteX1" fmla="*/ 1860112 w 1860113"/>
                                <a:gd name="connsiteY1" fmla="*/ 0 h 1119810"/>
                                <a:gd name="connsiteX2" fmla="*/ 1860112 w 1860113"/>
                                <a:gd name="connsiteY2" fmla="*/ 853441 h 1119810"/>
                                <a:gd name="connsiteX3" fmla="*/ 0 w 1860113"/>
                                <a:gd name="connsiteY3" fmla="*/ 853441 h 1119810"/>
                                <a:gd name="connsiteX4" fmla="*/ 0 w 1860113"/>
                                <a:gd name="connsiteY4" fmla="*/ 675861 h 1119810"/>
                                <a:gd name="connsiteX5" fmla="*/ 0 w 1860113"/>
                                <a:gd name="connsiteY5" fmla="*/ 942230 h 1119810"/>
                                <a:gd name="connsiteX6" fmla="*/ 1860112 w 1860113"/>
                                <a:gd name="connsiteY6" fmla="*/ 942230 h 1119810"/>
                                <a:gd name="connsiteX7" fmla="*/ 1860112 w 1860113"/>
                                <a:gd name="connsiteY7" fmla="*/ 1119810 h 1119810"/>
                                <a:gd name="connsiteX8" fmla="*/ 0 w 1860113"/>
                                <a:gd name="connsiteY8" fmla="*/ 1119810 h 1119810"/>
                                <a:gd name="connsiteX9" fmla="*/ 0 w 1860113"/>
                                <a:gd name="connsiteY9" fmla="*/ 942230 h 1119810"/>
                                <a:gd name="connsiteX0" fmla="*/ 0 w 1860112"/>
                                <a:gd name="connsiteY0" fmla="*/ 0 h 1119810"/>
                                <a:gd name="connsiteX1" fmla="*/ 1860112 w 1860112"/>
                                <a:gd name="connsiteY1" fmla="*/ 0 h 1119810"/>
                                <a:gd name="connsiteX2" fmla="*/ 1860112 w 1860112"/>
                                <a:gd name="connsiteY2" fmla="*/ 853441 h 1119810"/>
                                <a:gd name="connsiteX3" fmla="*/ 0 w 1860112"/>
                                <a:gd name="connsiteY3" fmla="*/ 853441 h 1119810"/>
                                <a:gd name="connsiteX4" fmla="*/ 0 w 1860112"/>
                                <a:gd name="connsiteY4" fmla="*/ 0 h 1119810"/>
                                <a:gd name="connsiteX5" fmla="*/ 0 w 1860112"/>
                                <a:gd name="connsiteY5" fmla="*/ 942230 h 1119810"/>
                                <a:gd name="connsiteX6" fmla="*/ 1860112 w 1860112"/>
                                <a:gd name="connsiteY6" fmla="*/ 942230 h 1119810"/>
                                <a:gd name="connsiteX7" fmla="*/ 1860112 w 1860112"/>
                                <a:gd name="connsiteY7" fmla="*/ 1119810 h 1119810"/>
                                <a:gd name="connsiteX8" fmla="*/ 0 w 1860112"/>
                                <a:gd name="connsiteY8" fmla="*/ 1119810 h 1119810"/>
                                <a:gd name="connsiteX9" fmla="*/ 0 w 1860112"/>
                                <a:gd name="connsiteY9" fmla="*/ 942230 h 1119810"/>
                                <a:gd name="connsiteX0" fmla="*/ 0 w 1860112"/>
                                <a:gd name="connsiteY0" fmla="*/ 0 h 1119810"/>
                                <a:gd name="connsiteX1" fmla="*/ 1860112 w 1860112"/>
                                <a:gd name="connsiteY1" fmla="*/ 0 h 1119810"/>
                                <a:gd name="connsiteX2" fmla="*/ 1860112 w 1860112"/>
                                <a:gd name="connsiteY2" fmla="*/ 853441 h 1119810"/>
                                <a:gd name="connsiteX3" fmla="*/ 0 w 1860112"/>
                                <a:gd name="connsiteY3" fmla="*/ 853441 h 1119810"/>
                                <a:gd name="connsiteX4" fmla="*/ 0 w 1860112"/>
                                <a:gd name="connsiteY4" fmla="*/ 0 h 1119810"/>
                                <a:gd name="connsiteX5" fmla="*/ 0 w 1860112"/>
                                <a:gd name="connsiteY5" fmla="*/ 942230 h 1119810"/>
                                <a:gd name="connsiteX6" fmla="*/ 1860112 w 1860112"/>
                                <a:gd name="connsiteY6" fmla="*/ 942230 h 1119810"/>
                                <a:gd name="connsiteX7" fmla="*/ 1860112 w 1860112"/>
                                <a:gd name="connsiteY7" fmla="*/ 1053239 h 1119810"/>
                                <a:gd name="connsiteX8" fmla="*/ 0 w 1860112"/>
                                <a:gd name="connsiteY8" fmla="*/ 1119810 h 1119810"/>
                                <a:gd name="connsiteX9" fmla="*/ 0 w 1860112"/>
                                <a:gd name="connsiteY9" fmla="*/ 942230 h 1119810"/>
                                <a:gd name="connsiteX0" fmla="*/ 0 w 1860112"/>
                                <a:gd name="connsiteY0" fmla="*/ 0 h 1053239"/>
                                <a:gd name="connsiteX1" fmla="*/ 1860112 w 1860112"/>
                                <a:gd name="connsiteY1" fmla="*/ 0 h 1053239"/>
                                <a:gd name="connsiteX2" fmla="*/ 1860112 w 1860112"/>
                                <a:gd name="connsiteY2" fmla="*/ 853441 h 1053239"/>
                                <a:gd name="connsiteX3" fmla="*/ 0 w 1860112"/>
                                <a:gd name="connsiteY3" fmla="*/ 853441 h 1053239"/>
                                <a:gd name="connsiteX4" fmla="*/ 0 w 1860112"/>
                                <a:gd name="connsiteY4" fmla="*/ 0 h 1053239"/>
                                <a:gd name="connsiteX5" fmla="*/ 0 w 1860112"/>
                                <a:gd name="connsiteY5" fmla="*/ 942230 h 1053239"/>
                                <a:gd name="connsiteX6" fmla="*/ 1860112 w 1860112"/>
                                <a:gd name="connsiteY6" fmla="*/ 942230 h 1053239"/>
                                <a:gd name="connsiteX7" fmla="*/ 1860112 w 1860112"/>
                                <a:gd name="connsiteY7" fmla="*/ 1053239 h 1053239"/>
                                <a:gd name="connsiteX8" fmla="*/ 0 w 1860112"/>
                                <a:gd name="connsiteY8" fmla="*/ 1053239 h 1053239"/>
                                <a:gd name="connsiteX9" fmla="*/ 0 w 1860112"/>
                                <a:gd name="connsiteY9" fmla="*/ 942230 h 1053239"/>
                                <a:gd name="connsiteX0" fmla="*/ 0 w 1860112"/>
                                <a:gd name="connsiteY0" fmla="*/ 0 h 1053239"/>
                                <a:gd name="connsiteX1" fmla="*/ 1860112 w 1860112"/>
                                <a:gd name="connsiteY1" fmla="*/ 0 h 1053239"/>
                                <a:gd name="connsiteX2" fmla="*/ 1860112 w 1860112"/>
                                <a:gd name="connsiteY2" fmla="*/ 853441 h 1053239"/>
                                <a:gd name="connsiteX3" fmla="*/ 0 w 1860112"/>
                                <a:gd name="connsiteY3" fmla="*/ 853441 h 1053239"/>
                                <a:gd name="connsiteX4" fmla="*/ 0 w 1860112"/>
                                <a:gd name="connsiteY4" fmla="*/ 0 h 1053239"/>
                                <a:gd name="connsiteX5" fmla="*/ 0 w 1860112"/>
                                <a:gd name="connsiteY5" fmla="*/ 942230 h 1053239"/>
                                <a:gd name="connsiteX6" fmla="*/ 1860112 w 1860112"/>
                                <a:gd name="connsiteY6" fmla="*/ 942230 h 1053239"/>
                                <a:gd name="connsiteX7" fmla="*/ 1860112 w 1860112"/>
                                <a:gd name="connsiteY7" fmla="*/ 1010622 h 1053239"/>
                                <a:gd name="connsiteX8" fmla="*/ 0 w 1860112"/>
                                <a:gd name="connsiteY8" fmla="*/ 1053239 h 1053239"/>
                                <a:gd name="connsiteX9" fmla="*/ 0 w 1860112"/>
                                <a:gd name="connsiteY9" fmla="*/ 942230 h 1053239"/>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42230 h 1010622"/>
                                <a:gd name="connsiteX6" fmla="*/ 1860112 w 1860112"/>
                                <a:gd name="connsiteY6" fmla="*/ 942230 h 1010622"/>
                                <a:gd name="connsiteX7" fmla="*/ 1860112 w 1860112"/>
                                <a:gd name="connsiteY7" fmla="*/ 1010622 h 1010622"/>
                                <a:gd name="connsiteX8" fmla="*/ 0 w 1860112"/>
                                <a:gd name="connsiteY8" fmla="*/ 1010622 h 1010622"/>
                                <a:gd name="connsiteX9" fmla="*/ 0 w 1860112"/>
                                <a:gd name="connsiteY9" fmla="*/ 942230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42230 h 1010622"/>
                                <a:gd name="connsiteX6" fmla="*/ 1860112 w 1860112"/>
                                <a:gd name="connsiteY6" fmla="*/ 911773 h 1010622"/>
                                <a:gd name="connsiteX7" fmla="*/ 1860112 w 1860112"/>
                                <a:gd name="connsiteY7" fmla="*/ 1010622 h 1010622"/>
                                <a:gd name="connsiteX8" fmla="*/ 0 w 1860112"/>
                                <a:gd name="connsiteY8" fmla="*/ 1010622 h 1010622"/>
                                <a:gd name="connsiteX9" fmla="*/ 0 w 1860112"/>
                                <a:gd name="connsiteY9" fmla="*/ 942230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11773 h 1010622"/>
                                <a:gd name="connsiteX6" fmla="*/ 1860112 w 1860112"/>
                                <a:gd name="connsiteY6" fmla="*/ 911773 h 1010622"/>
                                <a:gd name="connsiteX7" fmla="*/ 1860112 w 1860112"/>
                                <a:gd name="connsiteY7" fmla="*/ 1010622 h 1010622"/>
                                <a:gd name="connsiteX8" fmla="*/ 0 w 1860112"/>
                                <a:gd name="connsiteY8" fmla="*/ 1010622 h 1010622"/>
                                <a:gd name="connsiteX9" fmla="*/ 0 w 1860112"/>
                                <a:gd name="connsiteY9" fmla="*/ 911773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11773 h 1010622"/>
                                <a:gd name="connsiteX6" fmla="*/ 1860112 w 1860112"/>
                                <a:gd name="connsiteY6" fmla="*/ 911773 h 1010622"/>
                                <a:gd name="connsiteX7" fmla="*/ 1860112 w 1860112"/>
                                <a:gd name="connsiteY7" fmla="*/ 1010622 h 1010622"/>
                                <a:gd name="connsiteX8" fmla="*/ 0 w 1860112"/>
                                <a:gd name="connsiteY8" fmla="*/ 955801 h 1010622"/>
                                <a:gd name="connsiteX9" fmla="*/ 0 w 1860112"/>
                                <a:gd name="connsiteY9" fmla="*/ 911773 h 1010622"/>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911773 h 955801"/>
                                <a:gd name="connsiteX6" fmla="*/ 1860112 w 1860112"/>
                                <a:gd name="connsiteY6" fmla="*/ 911773 h 955801"/>
                                <a:gd name="connsiteX7" fmla="*/ 1860112 w 1860112"/>
                                <a:gd name="connsiteY7" fmla="*/ 955800 h 955801"/>
                                <a:gd name="connsiteX8" fmla="*/ 0 w 1860112"/>
                                <a:gd name="connsiteY8" fmla="*/ 955801 h 955801"/>
                                <a:gd name="connsiteX9" fmla="*/ 0 w 1860112"/>
                                <a:gd name="connsiteY9" fmla="*/ 911773 h 955801"/>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887407 h 955801"/>
                                <a:gd name="connsiteX6" fmla="*/ 1860112 w 1860112"/>
                                <a:gd name="connsiteY6" fmla="*/ 911773 h 955801"/>
                                <a:gd name="connsiteX7" fmla="*/ 1860112 w 1860112"/>
                                <a:gd name="connsiteY7" fmla="*/ 955800 h 955801"/>
                                <a:gd name="connsiteX8" fmla="*/ 0 w 1860112"/>
                                <a:gd name="connsiteY8" fmla="*/ 955801 h 955801"/>
                                <a:gd name="connsiteX9" fmla="*/ 0 w 1860112"/>
                                <a:gd name="connsiteY9" fmla="*/ 887407 h 955801"/>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887407 h 955801"/>
                                <a:gd name="connsiteX6" fmla="*/ 1860112 w 1860112"/>
                                <a:gd name="connsiteY6" fmla="*/ 887407 h 955801"/>
                                <a:gd name="connsiteX7" fmla="*/ 1860112 w 1860112"/>
                                <a:gd name="connsiteY7" fmla="*/ 955800 h 955801"/>
                                <a:gd name="connsiteX8" fmla="*/ 0 w 1860112"/>
                                <a:gd name="connsiteY8" fmla="*/ 955801 h 955801"/>
                                <a:gd name="connsiteX9" fmla="*/ 0 w 1860112"/>
                                <a:gd name="connsiteY9" fmla="*/ 887407 h 955801"/>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887407 h 998442"/>
                                <a:gd name="connsiteX7" fmla="*/ 1860112 w 1860112"/>
                                <a:gd name="connsiteY7" fmla="*/ 998442 h 998442"/>
                                <a:gd name="connsiteX8" fmla="*/ 0 w 1860112"/>
                                <a:gd name="connsiteY8" fmla="*/ 955801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887407 h 998442"/>
                                <a:gd name="connsiteX7" fmla="*/ 1860112 w 1860112"/>
                                <a:gd name="connsiteY7" fmla="*/ 998442 h 998442"/>
                                <a:gd name="connsiteX8" fmla="*/ 0 w 1860112"/>
                                <a:gd name="connsiteY8" fmla="*/ 998442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923964 h 998442"/>
                                <a:gd name="connsiteX7" fmla="*/ 1860112 w 1860112"/>
                                <a:gd name="connsiteY7" fmla="*/ 998442 h 998442"/>
                                <a:gd name="connsiteX8" fmla="*/ 0 w 1860112"/>
                                <a:gd name="connsiteY8" fmla="*/ 998442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17872 h 998442"/>
                                <a:gd name="connsiteX6" fmla="*/ 1860112 w 1860112"/>
                                <a:gd name="connsiteY6" fmla="*/ 923964 h 998442"/>
                                <a:gd name="connsiteX7" fmla="*/ 1860112 w 1860112"/>
                                <a:gd name="connsiteY7" fmla="*/ 998442 h 998442"/>
                                <a:gd name="connsiteX8" fmla="*/ 0 w 1860112"/>
                                <a:gd name="connsiteY8" fmla="*/ 998442 h 998442"/>
                                <a:gd name="connsiteX9" fmla="*/ 0 w 1860112"/>
                                <a:gd name="connsiteY9" fmla="*/ 917872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17872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17872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05686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05686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23965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23965 h 998442"/>
                                <a:gd name="connsiteX0" fmla="*/ 1434 w 1861546"/>
                                <a:gd name="connsiteY0" fmla="*/ 0 h 998442"/>
                                <a:gd name="connsiteX1" fmla="*/ 1861546 w 1861546"/>
                                <a:gd name="connsiteY1" fmla="*/ 0 h 998442"/>
                                <a:gd name="connsiteX2" fmla="*/ 1861546 w 1861546"/>
                                <a:gd name="connsiteY2" fmla="*/ 853441 h 998442"/>
                                <a:gd name="connsiteX3" fmla="*/ 1434 w 1861546"/>
                                <a:gd name="connsiteY3" fmla="*/ 853441 h 998442"/>
                                <a:gd name="connsiteX4" fmla="*/ 1434 w 1861546"/>
                                <a:gd name="connsiteY4" fmla="*/ 0 h 998442"/>
                                <a:gd name="connsiteX5" fmla="*/ 0 w 1861546"/>
                                <a:gd name="connsiteY5" fmla="*/ 919268 h 998442"/>
                                <a:gd name="connsiteX6" fmla="*/ 1861546 w 1861546"/>
                                <a:gd name="connsiteY6" fmla="*/ 911778 h 998442"/>
                                <a:gd name="connsiteX7" fmla="*/ 1861546 w 1861546"/>
                                <a:gd name="connsiteY7" fmla="*/ 998442 h 998442"/>
                                <a:gd name="connsiteX8" fmla="*/ 1434 w 1861546"/>
                                <a:gd name="connsiteY8" fmla="*/ 998442 h 998442"/>
                                <a:gd name="connsiteX9" fmla="*/ 0 w 1861546"/>
                                <a:gd name="connsiteY9" fmla="*/ 919268 h 998442"/>
                                <a:gd name="connsiteX0" fmla="*/ 1434 w 1861602"/>
                                <a:gd name="connsiteY0" fmla="*/ 0 h 998442"/>
                                <a:gd name="connsiteX1" fmla="*/ 1861546 w 1861602"/>
                                <a:gd name="connsiteY1" fmla="*/ 0 h 998442"/>
                                <a:gd name="connsiteX2" fmla="*/ 1861546 w 1861602"/>
                                <a:gd name="connsiteY2" fmla="*/ 853441 h 998442"/>
                                <a:gd name="connsiteX3" fmla="*/ 1434 w 1861602"/>
                                <a:gd name="connsiteY3" fmla="*/ 853441 h 998442"/>
                                <a:gd name="connsiteX4" fmla="*/ 1434 w 1861602"/>
                                <a:gd name="connsiteY4" fmla="*/ 0 h 998442"/>
                                <a:gd name="connsiteX5" fmla="*/ 0 w 1861602"/>
                                <a:gd name="connsiteY5" fmla="*/ 919268 h 998442"/>
                                <a:gd name="connsiteX6" fmla="*/ 1861602 w 1861602"/>
                                <a:gd name="connsiteY6" fmla="*/ 919268 h 998442"/>
                                <a:gd name="connsiteX7" fmla="*/ 1861546 w 1861602"/>
                                <a:gd name="connsiteY7" fmla="*/ 998442 h 998442"/>
                                <a:gd name="connsiteX8" fmla="*/ 1434 w 1861602"/>
                                <a:gd name="connsiteY8" fmla="*/ 998442 h 998442"/>
                                <a:gd name="connsiteX9" fmla="*/ 0 w 1861602"/>
                                <a:gd name="connsiteY9" fmla="*/ 919268 h 9984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861602" h="998442">
                                  <a:moveTo>
                                    <a:pt x="1434" y="0"/>
                                  </a:moveTo>
                                  <a:lnTo>
                                    <a:pt x="1861546" y="0"/>
                                  </a:lnTo>
                                  <a:lnTo>
                                    <a:pt x="1861546" y="853441"/>
                                  </a:lnTo>
                                  <a:lnTo>
                                    <a:pt x="1434" y="853441"/>
                                  </a:lnTo>
                                  <a:lnTo>
                                    <a:pt x="1434" y="0"/>
                                  </a:lnTo>
                                  <a:close/>
                                  <a:moveTo>
                                    <a:pt x="0" y="919268"/>
                                  </a:moveTo>
                                  <a:lnTo>
                                    <a:pt x="1861602" y="919268"/>
                                  </a:lnTo>
                                  <a:cubicBezTo>
                                    <a:pt x="1861583" y="945659"/>
                                    <a:pt x="1861565" y="972051"/>
                                    <a:pt x="1861546" y="998442"/>
                                  </a:cubicBezTo>
                                  <a:lnTo>
                                    <a:pt x="1434" y="998442"/>
                                  </a:lnTo>
                                  <a:lnTo>
                                    <a:pt x="0" y="919268"/>
                                  </a:lnTo>
                                  <a:close/>
                                </a:path>
                              </a:pathLst>
                            </a:custGeom>
                            <a:gradFill flip="none" rotWithShape="1">
                              <a:gsLst>
                                <a:gs pos="0">
                                  <a:schemeClr val="accent1"/>
                                </a:gs>
                                <a:gs pos="100000">
                                  <a:schemeClr val="accent2"/>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Equal 2" o:spid="_x0000_s1026" style="width:36pt;height:1in;visibility:visible;mso-wrap-style:square;mso-left-percent:-10001;mso-top-percent:-10001;mso-position-horizontal:absolute;mso-position-horizontal-relative:char;mso-position-vertical:absolute;mso-position-vertical-relative:line;mso-left-percent:-10001;mso-top-percent:-10001;v-text-anchor:middle" coordsize="1861602,9984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" path="m1434,0l1861546,,1861546,853441,1434,853441,1434,0xm0,919268l1861602,919268c1861583,945659,1861565,972051,1861546,998442l1434,998442,,919268xe" fillcolor="#9e0038 [3204]" stroked="f" strokeweight="1.25pt">
                    <v:fill color2="#610534 [3205]" rotate="t" angle="-135" focus="100%" type="gradient"/>
                    <v:path arrowok="t" o:connecttype="custom" o:connectlocs="352,0;457186,0;457186,781604;352,781604;352,0;0,841890;457200,841890;457186,914400;352,914400;0,841890" o:connectangles="0,0,0,0,0,0,0,0,0,0"/>
                    <w10:anchorlock/>
                  </v:shape>
                </w:pict>
              </mc:Fallback>
            </mc:AlternateContent>
          </w:r>
        </w:p>
      </w:tc>
    </w:tr>
  </w:tbl>
  <w:p w14:paraId="0DF336E2" w14:textId="77777777" w:rsidR="009B412D" w:rsidRDefault="009B412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48370" w14:textId="77777777" w:rsidR="009B412D" w:rsidRDefault="009B412D" w:rsidP="00D506AF">
    <w:pPr>
      <w:spacing w:after="0"/>
    </w:pPr>
    <w:r w:rsidRPr="000157CE">
      <w:rPr>
        <w:noProof/>
      </w:rPr>
      <mc:AlternateContent>
        <mc:Choice Requires="wps">
          <w:drawing>
            <wp:inline distT="0" distB="0" distL="0" distR="0" wp14:anchorId="338FFF9E" wp14:editId="364E1BA1">
              <wp:extent cx="3431540" cy="914400"/>
              <wp:effectExtent l="0" t="0" r="0" b="0"/>
              <wp:docPr id="2" name="Equal 2"/>
              <wp:cNvGraphicFramePr/>
              <a:graphic xmlns:a="http://schemas.openxmlformats.org/drawingml/2006/main">
                <a:graphicData uri="http://schemas.microsoft.com/office/word/2010/wordprocessingShape">
                  <wps:wsp>
                    <wps:cNvSpPr/>
                    <wps:spPr>
                      <a:xfrm>
                        <a:off x="0" y="0"/>
                        <a:ext cx="3431540" cy="914400"/>
                      </a:xfrm>
                      <a:custGeom>
                        <a:avLst/>
                        <a:gdLst>
                          <a:gd name="connsiteX0" fmla="*/ 335499 w 2531110"/>
                          <a:gd name="connsiteY0" fmla="*/ 155533 h 755015"/>
                          <a:gd name="connsiteX1" fmla="*/ 2195611 w 2531110"/>
                          <a:gd name="connsiteY1" fmla="*/ 155533 h 755015"/>
                          <a:gd name="connsiteX2" fmla="*/ 2195611 w 2531110"/>
                          <a:gd name="connsiteY2" fmla="*/ 333113 h 755015"/>
                          <a:gd name="connsiteX3" fmla="*/ 335499 w 2531110"/>
                          <a:gd name="connsiteY3" fmla="*/ 333113 h 755015"/>
                          <a:gd name="connsiteX4" fmla="*/ 335499 w 2531110"/>
                          <a:gd name="connsiteY4" fmla="*/ 155533 h 755015"/>
                          <a:gd name="connsiteX5" fmla="*/ 335499 w 2531110"/>
                          <a:gd name="connsiteY5" fmla="*/ 421902 h 755015"/>
                          <a:gd name="connsiteX6" fmla="*/ 2195611 w 2531110"/>
                          <a:gd name="connsiteY6" fmla="*/ 421902 h 755015"/>
                          <a:gd name="connsiteX7" fmla="*/ 2195611 w 2531110"/>
                          <a:gd name="connsiteY7" fmla="*/ 599482 h 755015"/>
                          <a:gd name="connsiteX8" fmla="*/ 335499 w 2531110"/>
                          <a:gd name="connsiteY8" fmla="*/ 599482 h 755015"/>
                          <a:gd name="connsiteX9" fmla="*/ 335499 w 2531110"/>
                          <a:gd name="connsiteY9" fmla="*/ 421902 h 755015"/>
                          <a:gd name="connsiteX0" fmla="*/ 0 w 1860113"/>
                          <a:gd name="connsiteY0" fmla="*/ 675861 h 1119810"/>
                          <a:gd name="connsiteX1" fmla="*/ 1860112 w 1860113"/>
                          <a:gd name="connsiteY1" fmla="*/ 0 h 1119810"/>
                          <a:gd name="connsiteX2" fmla="*/ 1860112 w 1860113"/>
                          <a:gd name="connsiteY2" fmla="*/ 853441 h 1119810"/>
                          <a:gd name="connsiteX3" fmla="*/ 0 w 1860113"/>
                          <a:gd name="connsiteY3" fmla="*/ 853441 h 1119810"/>
                          <a:gd name="connsiteX4" fmla="*/ 0 w 1860113"/>
                          <a:gd name="connsiteY4" fmla="*/ 675861 h 1119810"/>
                          <a:gd name="connsiteX5" fmla="*/ 0 w 1860113"/>
                          <a:gd name="connsiteY5" fmla="*/ 942230 h 1119810"/>
                          <a:gd name="connsiteX6" fmla="*/ 1860112 w 1860113"/>
                          <a:gd name="connsiteY6" fmla="*/ 942230 h 1119810"/>
                          <a:gd name="connsiteX7" fmla="*/ 1860112 w 1860113"/>
                          <a:gd name="connsiteY7" fmla="*/ 1119810 h 1119810"/>
                          <a:gd name="connsiteX8" fmla="*/ 0 w 1860113"/>
                          <a:gd name="connsiteY8" fmla="*/ 1119810 h 1119810"/>
                          <a:gd name="connsiteX9" fmla="*/ 0 w 1860113"/>
                          <a:gd name="connsiteY9" fmla="*/ 942230 h 1119810"/>
                          <a:gd name="connsiteX0" fmla="*/ 0 w 1860112"/>
                          <a:gd name="connsiteY0" fmla="*/ 0 h 1119810"/>
                          <a:gd name="connsiteX1" fmla="*/ 1860112 w 1860112"/>
                          <a:gd name="connsiteY1" fmla="*/ 0 h 1119810"/>
                          <a:gd name="connsiteX2" fmla="*/ 1860112 w 1860112"/>
                          <a:gd name="connsiteY2" fmla="*/ 853441 h 1119810"/>
                          <a:gd name="connsiteX3" fmla="*/ 0 w 1860112"/>
                          <a:gd name="connsiteY3" fmla="*/ 853441 h 1119810"/>
                          <a:gd name="connsiteX4" fmla="*/ 0 w 1860112"/>
                          <a:gd name="connsiteY4" fmla="*/ 0 h 1119810"/>
                          <a:gd name="connsiteX5" fmla="*/ 0 w 1860112"/>
                          <a:gd name="connsiteY5" fmla="*/ 942230 h 1119810"/>
                          <a:gd name="connsiteX6" fmla="*/ 1860112 w 1860112"/>
                          <a:gd name="connsiteY6" fmla="*/ 942230 h 1119810"/>
                          <a:gd name="connsiteX7" fmla="*/ 1860112 w 1860112"/>
                          <a:gd name="connsiteY7" fmla="*/ 1119810 h 1119810"/>
                          <a:gd name="connsiteX8" fmla="*/ 0 w 1860112"/>
                          <a:gd name="connsiteY8" fmla="*/ 1119810 h 1119810"/>
                          <a:gd name="connsiteX9" fmla="*/ 0 w 1860112"/>
                          <a:gd name="connsiteY9" fmla="*/ 942230 h 1119810"/>
                          <a:gd name="connsiteX0" fmla="*/ 0 w 1860112"/>
                          <a:gd name="connsiteY0" fmla="*/ 0 h 1119810"/>
                          <a:gd name="connsiteX1" fmla="*/ 1860112 w 1860112"/>
                          <a:gd name="connsiteY1" fmla="*/ 0 h 1119810"/>
                          <a:gd name="connsiteX2" fmla="*/ 1860112 w 1860112"/>
                          <a:gd name="connsiteY2" fmla="*/ 853441 h 1119810"/>
                          <a:gd name="connsiteX3" fmla="*/ 0 w 1860112"/>
                          <a:gd name="connsiteY3" fmla="*/ 853441 h 1119810"/>
                          <a:gd name="connsiteX4" fmla="*/ 0 w 1860112"/>
                          <a:gd name="connsiteY4" fmla="*/ 0 h 1119810"/>
                          <a:gd name="connsiteX5" fmla="*/ 0 w 1860112"/>
                          <a:gd name="connsiteY5" fmla="*/ 942230 h 1119810"/>
                          <a:gd name="connsiteX6" fmla="*/ 1860112 w 1860112"/>
                          <a:gd name="connsiteY6" fmla="*/ 942230 h 1119810"/>
                          <a:gd name="connsiteX7" fmla="*/ 1860112 w 1860112"/>
                          <a:gd name="connsiteY7" fmla="*/ 1053239 h 1119810"/>
                          <a:gd name="connsiteX8" fmla="*/ 0 w 1860112"/>
                          <a:gd name="connsiteY8" fmla="*/ 1119810 h 1119810"/>
                          <a:gd name="connsiteX9" fmla="*/ 0 w 1860112"/>
                          <a:gd name="connsiteY9" fmla="*/ 942230 h 1119810"/>
                          <a:gd name="connsiteX0" fmla="*/ 0 w 1860112"/>
                          <a:gd name="connsiteY0" fmla="*/ 0 h 1053239"/>
                          <a:gd name="connsiteX1" fmla="*/ 1860112 w 1860112"/>
                          <a:gd name="connsiteY1" fmla="*/ 0 h 1053239"/>
                          <a:gd name="connsiteX2" fmla="*/ 1860112 w 1860112"/>
                          <a:gd name="connsiteY2" fmla="*/ 853441 h 1053239"/>
                          <a:gd name="connsiteX3" fmla="*/ 0 w 1860112"/>
                          <a:gd name="connsiteY3" fmla="*/ 853441 h 1053239"/>
                          <a:gd name="connsiteX4" fmla="*/ 0 w 1860112"/>
                          <a:gd name="connsiteY4" fmla="*/ 0 h 1053239"/>
                          <a:gd name="connsiteX5" fmla="*/ 0 w 1860112"/>
                          <a:gd name="connsiteY5" fmla="*/ 942230 h 1053239"/>
                          <a:gd name="connsiteX6" fmla="*/ 1860112 w 1860112"/>
                          <a:gd name="connsiteY6" fmla="*/ 942230 h 1053239"/>
                          <a:gd name="connsiteX7" fmla="*/ 1860112 w 1860112"/>
                          <a:gd name="connsiteY7" fmla="*/ 1053239 h 1053239"/>
                          <a:gd name="connsiteX8" fmla="*/ 0 w 1860112"/>
                          <a:gd name="connsiteY8" fmla="*/ 1053239 h 1053239"/>
                          <a:gd name="connsiteX9" fmla="*/ 0 w 1860112"/>
                          <a:gd name="connsiteY9" fmla="*/ 942230 h 1053239"/>
                          <a:gd name="connsiteX0" fmla="*/ 0 w 1860112"/>
                          <a:gd name="connsiteY0" fmla="*/ 0 h 1053239"/>
                          <a:gd name="connsiteX1" fmla="*/ 1860112 w 1860112"/>
                          <a:gd name="connsiteY1" fmla="*/ 0 h 1053239"/>
                          <a:gd name="connsiteX2" fmla="*/ 1860112 w 1860112"/>
                          <a:gd name="connsiteY2" fmla="*/ 853441 h 1053239"/>
                          <a:gd name="connsiteX3" fmla="*/ 0 w 1860112"/>
                          <a:gd name="connsiteY3" fmla="*/ 853441 h 1053239"/>
                          <a:gd name="connsiteX4" fmla="*/ 0 w 1860112"/>
                          <a:gd name="connsiteY4" fmla="*/ 0 h 1053239"/>
                          <a:gd name="connsiteX5" fmla="*/ 0 w 1860112"/>
                          <a:gd name="connsiteY5" fmla="*/ 942230 h 1053239"/>
                          <a:gd name="connsiteX6" fmla="*/ 1860112 w 1860112"/>
                          <a:gd name="connsiteY6" fmla="*/ 942230 h 1053239"/>
                          <a:gd name="connsiteX7" fmla="*/ 1860112 w 1860112"/>
                          <a:gd name="connsiteY7" fmla="*/ 1010622 h 1053239"/>
                          <a:gd name="connsiteX8" fmla="*/ 0 w 1860112"/>
                          <a:gd name="connsiteY8" fmla="*/ 1053239 h 1053239"/>
                          <a:gd name="connsiteX9" fmla="*/ 0 w 1860112"/>
                          <a:gd name="connsiteY9" fmla="*/ 942230 h 1053239"/>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42230 h 1010622"/>
                          <a:gd name="connsiteX6" fmla="*/ 1860112 w 1860112"/>
                          <a:gd name="connsiteY6" fmla="*/ 942230 h 1010622"/>
                          <a:gd name="connsiteX7" fmla="*/ 1860112 w 1860112"/>
                          <a:gd name="connsiteY7" fmla="*/ 1010622 h 1010622"/>
                          <a:gd name="connsiteX8" fmla="*/ 0 w 1860112"/>
                          <a:gd name="connsiteY8" fmla="*/ 1010622 h 1010622"/>
                          <a:gd name="connsiteX9" fmla="*/ 0 w 1860112"/>
                          <a:gd name="connsiteY9" fmla="*/ 942230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42230 h 1010622"/>
                          <a:gd name="connsiteX6" fmla="*/ 1860112 w 1860112"/>
                          <a:gd name="connsiteY6" fmla="*/ 911773 h 1010622"/>
                          <a:gd name="connsiteX7" fmla="*/ 1860112 w 1860112"/>
                          <a:gd name="connsiteY7" fmla="*/ 1010622 h 1010622"/>
                          <a:gd name="connsiteX8" fmla="*/ 0 w 1860112"/>
                          <a:gd name="connsiteY8" fmla="*/ 1010622 h 1010622"/>
                          <a:gd name="connsiteX9" fmla="*/ 0 w 1860112"/>
                          <a:gd name="connsiteY9" fmla="*/ 942230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11773 h 1010622"/>
                          <a:gd name="connsiteX6" fmla="*/ 1860112 w 1860112"/>
                          <a:gd name="connsiteY6" fmla="*/ 911773 h 1010622"/>
                          <a:gd name="connsiteX7" fmla="*/ 1860112 w 1860112"/>
                          <a:gd name="connsiteY7" fmla="*/ 1010622 h 1010622"/>
                          <a:gd name="connsiteX8" fmla="*/ 0 w 1860112"/>
                          <a:gd name="connsiteY8" fmla="*/ 1010622 h 1010622"/>
                          <a:gd name="connsiteX9" fmla="*/ 0 w 1860112"/>
                          <a:gd name="connsiteY9" fmla="*/ 911773 h 1010622"/>
                          <a:gd name="connsiteX0" fmla="*/ 0 w 1860112"/>
                          <a:gd name="connsiteY0" fmla="*/ 0 h 1010622"/>
                          <a:gd name="connsiteX1" fmla="*/ 1860112 w 1860112"/>
                          <a:gd name="connsiteY1" fmla="*/ 0 h 1010622"/>
                          <a:gd name="connsiteX2" fmla="*/ 1860112 w 1860112"/>
                          <a:gd name="connsiteY2" fmla="*/ 853441 h 1010622"/>
                          <a:gd name="connsiteX3" fmla="*/ 0 w 1860112"/>
                          <a:gd name="connsiteY3" fmla="*/ 853441 h 1010622"/>
                          <a:gd name="connsiteX4" fmla="*/ 0 w 1860112"/>
                          <a:gd name="connsiteY4" fmla="*/ 0 h 1010622"/>
                          <a:gd name="connsiteX5" fmla="*/ 0 w 1860112"/>
                          <a:gd name="connsiteY5" fmla="*/ 911773 h 1010622"/>
                          <a:gd name="connsiteX6" fmla="*/ 1860112 w 1860112"/>
                          <a:gd name="connsiteY6" fmla="*/ 911773 h 1010622"/>
                          <a:gd name="connsiteX7" fmla="*/ 1860112 w 1860112"/>
                          <a:gd name="connsiteY7" fmla="*/ 1010622 h 1010622"/>
                          <a:gd name="connsiteX8" fmla="*/ 0 w 1860112"/>
                          <a:gd name="connsiteY8" fmla="*/ 955801 h 1010622"/>
                          <a:gd name="connsiteX9" fmla="*/ 0 w 1860112"/>
                          <a:gd name="connsiteY9" fmla="*/ 911773 h 1010622"/>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911773 h 955801"/>
                          <a:gd name="connsiteX6" fmla="*/ 1860112 w 1860112"/>
                          <a:gd name="connsiteY6" fmla="*/ 911773 h 955801"/>
                          <a:gd name="connsiteX7" fmla="*/ 1860112 w 1860112"/>
                          <a:gd name="connsiteY7" fmla="*/ 955800 h 955801"/>
                          <a:gd name="connsiteX8" fmla="*/ 0 w 1860112"/>
                          <a:gd name="connsiteY8" fmla="*/ 955801 h 955801"/>
                          <a:gd name="connsiteX9" fmla="*/ 0 w 1860112"/>
                          <a:gd name="connsiteY9" fmla="*/ 911773 h 955801"/>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887407 h 955801"/>
                          <a:gd name="connsiteX6" fmla="*/ 1860112 w 1860112"/>
                          <a:gd name="connsiteY6" fmla="*/ 911773 h 955801"/>
                          <a:gd name="connsiteX7" fmla="*/ 1860112 w 1860112"/>
                          <a:gd name="connsiteY7" fmla="*/ 955800 h 955801"/>
                          <a:gd name="connsiteX8" fmla="*/ 0 w 1860112"/>
                          <a:gd name="connsiteY8" fmla="*/ 955801 h 955801"/>
                          <a:gd name="connsiteX9" fmla="*/ 0 w 1860112"/>
                          <a:gd name="connsiteY9" fmla="*/ 887407 h 955801"/>
                          <a:gd name="connsiteX0" fmla="*/ 0 w 1860112"/>
                          <a:gd name="connsiteY0" fmla="*/ 0 h 955801"/>
                          <a:gd name="connsiteX1" fmla="*/ 1860112 w 1860112"/>
                          <a:gd name="connsiteY1" fmla="*/ 0 h 955801"/>
                          <a:gd name="connsiteX2" fmla="*/ 1860112 w 1860112"/>
                          <a:gd name="connsiteY2" fmla="*/ 853441 h 955801"/>
                          <a:gd name="connsiteX3" fmla="*/ 0 w 1860112"/>
                          <a:gd name="connsiteY3" fmla="*/ 853441 h 955801"/>
                          <a:gd name="connsiteX4" fmla="*/ 0 w 1860112"/>
                          <a:gd name="connsiteY4" fmla="*/ 0 h 955801"/>
                          <a:gd name="connsiteX5" fmla="*/ 0 w 1860112"/>
                          <a:gd name="connsiteY5" fmla="*/ 887407 h 955801"/>
                          <a:gd name="connsiteX6" fmla="*/ 1860112 w 1860112"/>
                          <a:gd name="connsiteY6" fmla="*/ 887407 h 955801"/>
                          <a:gd name="connsiteX7" fmla="*/ 1860112 w 1860112"/>
                          <a:gd name="connsiteY7" fmla="*/ 955800 h 955801"/>
                          <a:gd name="connsiteX8" fmla="*/ 0 w 1860112"/>
                          <a:gd name="connsiteY8" fmla="*/ 955801 h 955801"/>
                          <a:gd name="connsiteX9" fmla="*/ 0 w 1860112"/>
                          <a:gd name="connsiteY9" fmla="*/ 887407 h 955801"/>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887407 h 998442"/>
                          <a:gd name="connsiteX7" fmla="*/ 1860112 w 1860112"/>
                          <a:gd name="connsiteY7" fmla="*/ 998442 h 998442"/>
                          <a:gd name="connsiteX8" fmla="*/ 0 w 1860112"/>
                          <a:gd name="connsiteY8" fmla="*/ 955801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887407 h 998442"/>
                          <a:gd name="connsiteX7" fmla="*/ 1860112 w 1860112"/>
                          <a:gd name="connsiteY7" fmla="*/ 998442 h 998442"/>
                          <a:gd name="connsiteX8" fmla="*/ 0 w 1860112"/>
                          <a:gd name="connsiteY8" fmla="*/ 998442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887407 h 998442"/>
                          <a:gd name="connsiteX6" fmla="*/ 1860112 w 1860112"/>
                          <a:gd name="connsiteY6" fmla="*/ 923964 h 998442"/>
                          <a:gd name="connsiteX7" fmla="*/ 1860112 w 1860112"/>
                          <a:gd name="connsiteY7" fmla="*/ 998442 h 998442"/>
                          <a:gd name="connsiteX8" fmla="*/ 0 w 1860112"/>
                          <a:gd name="connsiteY8" fmla="*/ 998442 h 998442"/>
                          <a:gd name="connsiteX9" fmla="*/ 0 w 1860112"/>
                          <a:gd name="connsiteY9" fmla="*/ 887407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17872 h 998442"/>
                          <a:gd name="connsiteX6" fmla="*/ 1860112 w 1860112"/>
                          <a:gd name="connsiteY6" fmla="*/ 923964 h 998442"/>
                          <a:gd name="connsiteX7" fmla="*/ 1860112 w 1860112"/>
                          <a:gd name="connsiteY7" fmla="*/ 998442 h 998442"/>
                          <a:gd name="connsiteX8" fmla="*/ 0 w 1860112"/>
                          <a:gd name="connsiteY8" fmla="*/ 998442 h 998442"/>
                          <a:gd name="connsiteX9" fmla="*/ 0 w 1860112"/>
                          <a:gd name="connsiteY9" fmla="*/ 917872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17872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17872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05686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05686 h 998442"/>
                          <a:gd name="connsiteX0" fmla="*/ 0 w 1860112"/>
                          <a:gd name="connsiteY0" fmla="*/ 0 h 998442"/>
                          <a:gd name="connsiteX1" fmla="*/ 1860112 w 1860112"/>
                          <a:gd name="connsiteY1" fmla="*/ 0 h 998442"/>
                          <a:gd name="connsiteX2" fmla="*/ 1860112 w 1860112"/>
                          <a:gd name="connsiteY2" fmla="*/ 853441 h 998442"/>
                          <a:gd name="connsiteX3" fmla="*/ 0 w 1860112"/>
                          <a:gd name="connsiteY3" fmla="*/ 853441 h 998442"/>
                          <a:gd name="connsiteX4" fmla="*/ 0 w 1860112"/>
                          <a:gd name="connsiteY4" fmla="*/ 0 h 998442"/>
                          <a:gd name="connsiteX5" fmla="*/ 0 w 1860112"/>
                          <a:gd name="connsiteY5" fmla="*/ 923965 h 998442"/>
                          <a:gd name="connsiteX6" fmla="*/ 1860112 w 1860112"/>
                          <a:gd name="connsiteY6" fmla="*/ 911778 h 998442"/>
                          <a:gd name="connsiteX7" fmla="*/ 1860112 w 1860112"/>
                          <a:gd name="connsiteY7" fmla="*/ 998442 h 998442"/>
                          <a:gd name="connsiteX8" fmla="*/ 0 w 1860112"/>
                          <a:gd name="connsiteY8" fmla="*/ 998442 h 998442"/>
                          <a:gd name="connsiteX9" fmla="*/ 0 w 1860112"/>
                          <a:gd name="connsiteY9" fmla="*/ 923965 h 998442"/>
                          <a:gd name="connsiteX0" fmla="*/ 1434 w 1861546"/>
                          <a:gd name="connsiteY0" fmla="*/ 0 h 998442"/>
                          <a:gd name="connsiteX1" fmla="*/ 1861546 w 1861546"/>
                          <a:gd name="connsiteY1" fmla="*/ 0 h 998442"/>
                          <a:gd name="connsiteX2" fmla="*/ 1861546 w 1861546"/>
                          <a:gd name="connsiteY2" fmla="*/ 853441 h 998442"/>
                          <a:gd name="connsiteX3" fmla="*/ 1434 w 1861546"/>
                          <a:gd name="connsiteY3" fmla="*/ 853441 h 998442"/>
                          <a:gd name="connsiteX4" fmla="*/ 1434 w 1861546"/>
                          <a:gd name="connsiteY4" fmla="*/ 0 h 998442"/>
                          <a:gd name="connsiteX5" fmla="*/ 0 w 1861546"/>
                          <a:gd name="connsiteY5" fmla="*/ 919268 h 998442"/>
                          <a:gd name="connsiteX6" fmla="*/ 1861546 w 1861546"/>
                          <a:gd name="connsiteY6" fmla="*/ 911778 h 998442"/>
                          <a:gd name="connsiteX7" fmla="*/ 1861546 w 1861546"/>
                          <a:gd name="connsiteY7" fmla="*/ 998442 h 998442"/>
                          <a:gd name="connsiteX8" fmla="*/ 1434 w 1861546"/>
                          <a:gd name="connsiteY8" fmla="*/ 998442 h 998442"/>
                          <a:gd name="connsiteX9" fmla="*/ 0 w 1861546"/>
                          <a:gd name="connsiteY9" fmla="*/ 919268 h 998442"/>
                          <a:gd name="connsiteX0" fmla="*/ 1434 w 1861602"/>
                          <a:gd name="connsiteY0" fmla="*/ 0 h 998442"/>
                          <a:gd name="connsiteX1" fmla="*/ 1861546 w 1861602"/>
                          <a:gd name="connsiteY1" fmla="*/ 0 h 998442"/>
                          <a:gd name="connsiteX2" fmla="*/ 1861546 w 1861602"/>
                          <a:gd name="connsiteY2" fmla="*/ 853441 h 998442"/>
                          <a:gd name="connsiteX3" fmla="*/ 1434 w 1861602"/>
                          <a:gd name="connsiteY3" fmla="*/ 853441 h 998442"/>
                          <a:gd name="connsiteX4" fmla="*/ 1434 w 1861602"/>
                          <a:gd name="connsiteY4" fmla="*/ 0 h 998442"/>
                          <a:gd name="connsiteX5" fmla="*/ 0 w 1861602"/>
                          <a:gd name="connsiteY5" fmla="*/ 919268 h 998442"/>
                          <a:gd name="connsiteX6" fmla="*/ 1861602 w 1861602"/>
                          <a:gd name="connsiteY6" fmla="*/ 919268 h 998442"/>
                          <a:gd name="connsiteX7" fmla="*/ 1861546 w 1861602"/>
                          <a:gd name="connsiteY7" fmla="*/ 998442 h 998442"/>
                          <a:gd name="connsiteX8" fmla="*/ 1434 w 1861602"/>
                          <a:gd name="connsiteY8" fmla="*/ 998442 h 998442"/>
                          <a:gd name="connsiteX9" fmla="*/ 0 w 1861602"/>
                          <a:gd name="connsiteY9" fmla="*/ 919268 h 9984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861602" h="998442">
                            <a:moveTo>
                              <a:pt x="1434" y="0"/>
                            </a:moveTo>
                            <a:lnTo>
                              <a:pt x="1861546" y="0"/>
                            </a:lnTo>
                            <a:lnTo>
                              <a:pt x="1861546" y="853441"/>
                            </a:lnTo>
                            <a:lnTo>
                              <a:pt x="1434" y="853441"/>
                            </a:lnTo>
                            <a:lnTo>
                              <a:pt x="1434" y="0"/>
                            </a:lnTo>
                            <a:close/>
                            <a:moveTo>
                              <a:pt x="0" y="919268"/>
                            </a:moveTo>
                            <a:lnTo>
                              <a:pt x="1861602" y="919268"/>
                            </a:lnTo>
                            <a:cubicBezTo>
                              <a:pt x="1861583" y="945659"/>
                              <a:pt x="1861565" y="972051"/>
                              <a:pt x="1861546" y="998442"/>
                            </a:cubicBezTo>
                            <a:lnTo>
                              <a:pt x="1434" y="998442"/>
                            </a:lnTo>
                            <a:lnTo>
                              <a:pt x="0" y="919268"/>
                            </a:lnTo>
                            <a:close/>
                          </a:path>
                        </a:pathLst>
                      </a:custGeom>
                      <a:gradFill flip="none" rotWithShape="1">
                        <a:gsLst>
                          <a:gs pos="0">
                            <a:schemeClr val="accent1"/>
                          </a:gs>
                          <a:gs pos="100000">
                            <a:schemeClr val="accent2"/>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Equal 2" o:spid="_x0000_s1026" style="width:270.2pt;height:1in;visibility:visible;mso-wrap-style:square;mso-left-percent:-10001;mso-top-percent:-10001;mso-position-horizontal:absolute;mso-position-horizontal-relative:char;mso-position-vertical:absolute;mso-position-vertical-relative:line;mso-left-percent:-10001;mso-top-percent:-10001;v-text-anchor:middle" coordsize="1861602,9984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" path="m1434,0l1861546,,1861546,853441,1434,853441,1434,0xm0,919268l1861602,919268c1861583,945659,1861565,972051,1861546,998442l1434,998442,,919268xe" fillcolor="#9e0038 [3204]" stroked="f" strokeweight="1.25pt">
              <v:fill color2="#610534 [3205]" rotate="t" angle="-135" focus="100%" type="gradient"/>
              <v:path arrowok="t" o:connecttype="custom" o:connectlocs="2643,0;3431437,0;3431437,781604;2643,781604;2643,0;0,841890;3431540,841890;3431437,914400;2643,914400;0,841890" o:connectangles="0,0,0,0,0,0,0,0,0,0"/>
              <w10:anchorlock/>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5pt;height:15pt" o:bullet="t">
        <v:imagedata r:id="rId1" o:title="Green Ball"/>
      </v:shape>
    </w:pict>
  </w:numPicBullet>
  <w:abstractNum w:abstractNumId="0">
    <w:nsid w:val="FFFFFF7C"/>
    <w:multiLevelType w:val="singleLevel"/>
    <w:tmpl w:val="5ED0BD5A"/>
    <w:lvl w:ilvl="0">
      <w:start w:val="1"/>
      <w:numFmt w:val="decimal"/>
      <w:lvlText w:val="%1."/>
      <w:lvlJc w:val="left"/>
      <w:pPr>
        <w:tabs>
          <w:tab w:val="num" w:pos="1800"/>
        </w:tabs>
        <w:ind w:left="1800" w:hanging="360"/>
      </w:pPr>
    </w:lvl>
  </w:abstractNum>
  <w:abstractNum w:abstractNumId="1">
    <w:nsid w:val="FFFFFF7D"/>
    <w:multiLevelType w:val="singleLevel"/>
    <w:tmpl w:val="0CC2D18C"/>
    <w:lvl w:ilvl="0">
      <w:start w:val="1"/>
      <w:numFmt w:val="decimal"/>
      <w:lvlText w:val="%1."/>
      <w:lvlJc w:val="left"/>
      <w:pPr>
        <w:tabs>
          <w:tab w:val="num" w:pos="1440"/>
        </w:tabs>
        <w:ind w:left="1440" w:hanging="360"/>
      </w:pPr>
    </w:lvl>
  </w:abstractNum>
  <w:abstractNum w:abstractNumId="2">
    <w:nsid w:val="FFFFFF7E"/>
    <w:multiLevelType w:val="singleLevel"/>
    <w:tmpl w:val="FA36940C"/>
    <w:lvl w:ilvl="0">
      <w:start w:val="1"/>
      <w:numFmt w:val="decimal"/>
      <w:lvlText w:val="%1."/>
      <w:lvlJc w:val="left"/>
      <w:pPr>
        <w:tabs>
          <w:tab w:val="num" w:pos="1080"/>
        </w:tabs>
        <w:ind w:left="1080" w:hanging="360"/>
      </w:pPr>
    </w:lvl>
  </w:abstractNum>
  <w:abstractNum w:abstractNumId="3">
    <w:nsid w:val="FFFFFF7F"/>
    <w:multiLevelType w:val="singleLevel"/>
    <w:tmpl w:val="4E904E30"/>
    <w:lvl w:ilvl="0">
      <w:start w:val="1"/>
      <w:numFmt w:val="decimal"/>
      <w:lvlText w:val="%1."/>
      <w:lvlJc w:val="left"/>
      <w:pPr>
        <w:tabs>
          <w:tab w:val="num" w:pos="720"/>
        </w:tabs>
        <w:ind w:left="720" w:hanging="360"/>
      </w:pPr>
    </w:lvl>
  </w:abstractNum>
  <w:abstractNum w:abstractNumId="4">
    <w:nsid w:val="FFFFFF80"/>
    <w:multiLevelType w:val="singleLevel"/>
    <w:tmpl w:val="90B633F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1BC43D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4BC8B9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2C039C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50063BE"/>
    <w:lvl w:ilvl="0">
      <w:start w:val="1"/>
      <w:numFmt w:val="decimal"/>
      <w:pStyle w:val="ListNumber"/>
      <w:lvlText w:val="%1."/>
      <w:lvlJc w:val="left"/>
      <w:pPr>
        <w:tabs>
          <w:tab w:val="num" w:pos="360"/>
        </w:tabs>
        <w:ind w:left="360" w:hanging="360"/>
      </w:pPr>
      <w:rPr>
        <w:rFonts w:hint="default"/>
        <w:color w:val="9E0038" w:themeColor="accent1"/>
      </w:rPr>
    </w:lvl>
  </w:abstractNum>
  <w:abstractNum w:abstractNumId="9">
    <w:nsid w:val="FFFFFF89"/>
    <w:multiLevelType w:val="singleLevel"/>
    <w:tmpl w:val="9724D226"/>
    <w:lvl w:ilvl="0">
      <w:start w:val="1"/>
      <w:numFmt w:val="bullet"/>
      <w:lvlText w:val=""/>
      <w:lvlJc w:val="left"/>
      <w:pPr>
        <w:tabs>
          <w:tab w:val="num" w:pos="360"/>
        </w:tabs>
        <w:ind w:left="360" w:hanging="360"/>
      </w:pPr>
      <w:rPr>
        <w:rFonts w:ascii="Symbol" w:hAnsi="Symbol" w:hint="default"/>
      </w:rPr>
    </w:lvl>
  </w:abstractNum>
  <w:abstractNum w:abstractNumId="10">
    <w:nsid w:val="0084759D"/>
    <w:multiLevelType w:val="hybridMultilevel"/>
    <w:tmpl w:val="47BED9C4"/>
    <w:lvl w:ilvl="0" w:tplc="45AC2E72">
      <w:numFmt w:val="bullet"/>
      <w:lvlText w:val=""/>
      <w:lvlJc w:val="left"/>
      <w:pPr>
        <w:ind w:left="720" w:hanging="360"/>
      </w:pPr>
      <w:rPr>
        <w:rFonts w:ascii="Wingdings" w:eastAsiaTheme="minorEastAsia" w:hAnsi="Wingdings" w:cs="Courier"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00474"/>
    <w:multiLevelType w:val="hybridMultilevel"/>
    <w:tmpl w:val="51663768"/>
    <w:lvl w:ilvl="0" w:tplc="0B88D7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A94421"/>
    <w:multiLevelType w:val="hybridMultilevel"/>
    <w:tmpl w:val="C4744E66"/>
    <w:lvl w:ilvl="0" w:tplc="FB3E09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84B17"/>
    <w:multiLevelType w:val="hybridMultilevel"/>
    <w:tmpl w:val="4E2A226E"/>
    <w:lvl w:ilvl="0" w:tplc="4612B376">
      <w:numFmt w:val="bullet"/>
      <w:lvlText w:val=""/>
      <w:lvlJc w:val="left"/>
      <w:pPr>
        <w:ind w:left="1080" w:hanging="360"/>
      </w:pPr>
      <w:rPr>
        <w:rFonts w:ascii="Wingdings" w:eastAsiaTheme="minorEastAsia" w:hAnsi="Wingdings" w:cs="Courier"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2003E53"/>
    <w:multiLevelType w:val="hybridMultilevel"/>
    <w:tmpl w:val="5136E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B14460"/>
    <w:multiLevelType w:val="multilevel"/>
    <w:tmpl w:val="9DFC6A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5EED01EC"/>
    <w:multiLevelType w:val="hybridMultilevel"/>
    <w:tmpl w:val="BF50E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57626D0"/>
    <w:multiLevelType w:val="hybridMultilevel"/>
    <w:tmpl w:val="65DE6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A45BFE"/>
    <w:multiLevelType w:val="hybridMultilevel"/>
    <w:tmpl w:val="C70234FA"/>
    <w:lvl w:ilvl="0" w:tplc="9154D07C">
      <w:start w:val="1"/>
      <w:numFmt w:val="bullet"/>
      <w:pStyle w:val="ListBullet"/>
      <w:lvlText w:val="¡"/>
      <w:lvlJc w:val="left"/>
      <w:pPr>
        <w:ind w:left="360" w:hanging="360"/>
      </w:pPr>
      <w:rPr>
        <w:rFonts w:ascii="Wingdings 2" w:hAnsi="Wingdings 2" w:hint="default"/>
        <w:color w:val="9E003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A926CD"/>
    <w:multiLevelType w:val="hybridMultilevel"/>
    <w:tmpl w:val="56E4E1AA"/>
    <w:lvl w:ilvl="0" w:tplc="25C43FD4">
      <w:start w:val="1"/>
      <w:numFmt w:val="bullet"/>
      <w:lvlText w:val=""/>
      <w:lvlJc w:val="left"/>
      <w:pPr>
        <w:ind w:left="720" w:hanging="360"/>
      </w:pPr>
      <w:rPr>
        <w:rFonts w:ascii="Symbol" w:hAnsi="Symbol" w:hint="default"/>
        <w:color w:val="9E0038" w:themeColor="accen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8"/>
    <w:lvlOverride w:ilvl="0">
      <w:startOverride w:val="1"/>
    </w:lvlOverride>
  </w:num>
  <w:num w:numId="13">
    <w:abstractNumId w:val="17"/>
  </w:num>
  <w:num w:numId="14">
    <w:abstractNumId w:val="16"/>
  </w:num>
  <w:num w:numId="15">
    <w:abstractNumId w:val="14"/>
  </w:num>
  <w:num w:numId="16">
    <w:abstractNumId w:val="12"/>
  </w:num>
  <w:num w:numId="17">
    <w:abstractNumId w:val="11"/>
  </w:num>
  <w:num w:numId="18">
    <w:abstractNumId w:val="19"/>
  </w:num>
  <w:num w:numId="19">
    <w:abstractNumId w:val="15"/>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6AF"/>
    <w:rsid w:val="00000FE1"/>
    <w:rsid w:val="00001008"/>
    <w:rsid w:val="000115BB"/>
    <w:rsid w:val="000157CE"/>
    <w:rsid w:val="00021DEE"/>
    <w:rsid w:val="00080FD9"/>
    <w:rsid w:val="000B1437"/>
    <w:rsid w:val="000B6019"/>
    <w:rsid w:val="000F13F3"/>
    <w:rsid w:val="00165340"/>
    <w:rsid w:val="00180462"/>
    <w:rsid w:val="001F3F6A"/>
    <w:rsid w:val="002350E2"/>
    <w:rsid w:val="00265D0B"/>
    <w:rsid w:val="00276D46"/>
    <w:rsid w:val="002E7884"/>
    <w:rsid w:val="002F29CF"/>
    <w:rsid w:val="002F343B"/>
    <w:rsid w:val="0033139E"/>
    <w:rsid w:val="00342FE9"/>
    <w:rsid w:val="00365F0C"/>
    <w:rsid w:val="00374ACE"/>
    <w:rsid w:val="0039295E"/>
    <w:rsid w:val="003B0E78"/>
    <w:rsid w:val="003B7227"/>
    <w:rsid w:val="003D71EC"/>
    <w:rsid w:val="003E6944"/>
    <w:rsid w:val="0040240F"/>
    <w:rsid w:val="0041363F"/>
    <w:rsid w:val="0041658B"/>
    <w:rsid w:val="00482453"/>
    <w:rsid w:val="004B27D5"/>
    <w:rsid w:val="004E759E"/>
    <w:rsid w:val="0052343A"/>
    <w:rsid w:val="0058764C"/>
    <w:rsid w:val="005A5854"/>
    <w:rsid w:val="0062380E"/>
    <w:rsid w:val="00664EFC"/>
    <w:rsid w:val="00675AF9"/>
    <w:rsid w:val="006A2623"/>
    <w:rsid w:val="006C5EBE"/>
    <w:rsid w:val="006F6941"/>
    <w:rsid w:val="00720109"/>
    <w:rsid w:val="00723FA5"/>
    <w:rsid w:val="0073605F"/>
    <w:rsid w:val="007909E5"/>
    <w:rsid w:val="00796F14"/>
    <w:rsid w:val="007A531C"/>
    <w:rsid w:val="007E31A3"/>
    <w:rsid w:val="008112E3"/>
    <w:rsid w:val="00867DE4"/>
    <w:rsid w:val="008915C7"/>
    <w:rsid w:val="008A2BEF"/>
    <w:rsid w:val="009163BD"/>
    <w:rsid w:val="0092544B"/>
    <w:rsid w:val="00940BCC"/>
    <w:rsid w:val="009B412D"/>
    <w:rsid w:val="009B554E"/>
    <w:rsid w:val="009F501F"/>
    <w:rsid w:val="00A15B55"/>
    <w:rsid w:val="00A179AA"/>
    <w:rsid w:val="00A80662"/>
    <w:rsid w:val="00A95B24"/>
    <w:rsid w:val="00AB43A2"/>
    <w:rsid w:val="00B02BFD"/>
    <w:rsid w:val="00B35B14"/>
    <w:rsid w:val="00B43961"/>
    <w:rsid w:val="00B70C52"/>
    <w:rsid w:val="00B82558"/>
    <w:rsid w:val="00B93712"/>
    <w:rsid w:val="00BD5A48"/>
    <w:rsid w:val="00BF1194"/>
    <w:rsid w:val="00C02CEA"/>
    <w:rsid w:val="00C71F48"/>
    <w:rsid w:val="00C8613F"/>
    <w:rsid w:val="00CE32AC"/>
    <w:rsid w:val="00D03231"/>
    <w:rsid w:val="00D15300"/>
    <w:rsid w:val="00D3548B"/>
    <w:rsid w:val="00D506AF"/>
    <w:rsid w:val="00D60C4D"/>
    <w:rsid w:val="00DD6631"/>
    <w:rsid w:val="00DF21EC"/>
    <w:rsid w:val="00E421B5"/>
    <w:rsid w:val="00E6234A"/>
    <w:rsid w:val="00E66EC1"/>
    <w:rsid w:val="00EB17F0"/>
    <w:rsid w:val="00EE3376"/>
    <w:rsid w:val="00F445ED"/>
    <w:rsid w:val="00F643EA"/>
    <w:rsid w:val="00F721E5"/>
    <w:rsid w:val="00F73996"/>
    <w:rsid w:val="00F73F39"/>
    <w:rsid w:val="00F7403B"/>
    <w:rsid w:val="00F95ED3"/>
    <w:rsid w:val="00F96C3E"/>
    <w:rsid w:val="00FA03D3"/>
    <w:rsid w:val="00FA140B"/>
    <w:rsid w:val="00FC43DE"/>
    <w:rsid w:val="00FE3AE6"/>
    <w:rsid w:val="00FE57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3959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qFormat="1"/>
    <w:lsdException w:name="List Number"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qFormat="1"/>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342FE9"/>
  </w:style>
  <w:style w:type="paragraph" w:styleId="Heading1">
    <w:name w:val="heading 1"/>
    <w:basedOn w:val="Normal"/>
    <w:next w:val="Normal"/>
    <w:link w:val="Heading1Char"/>
    <w:uiPriority w:val="1"/>
    <w:qFormat/>
    <w:rsid w:val="007A531C"/>
    <w:pPr>
      <w:pageBreakBefore/>
      <w:spacing w:before="240" w:after="120" w:line="240" w:lineRule="auto"/>
      <w:outlineLvl w:val="0"/>
    </w:pPr>
    <w:rPr>
      <w:bCs/>
      <w:color w:val="595959" w:themeColor="text1" w:themeTint="A6"/>
      <w:sz w:val="36"/>
      <w:szCs w:val="28"/>
    </w:rPr>
  </w:style>
  <w:style w:type="paragraph" w:styleId="Heading2">
    <w:name w:val="heading 2"/>
    <w:basedOn w:val="Normal"/>
    <w:next w:val="Normal"/>
    <w:link w:val="Heading2Char"/>
    <w:uiPriority w:val="1"/>
    <w:qFormat/>
    <w:rsid w:val="009F501F"/>
    <w:pPr>
      <w:keepNext/>
      <w:keepLines/>
      <w:spacing w:before="200" w:after="100" w:line="240" w:lineRule="auto"/>
      <w:outlineLvl w:val="1"/>
    </w:pPr>
    <w:rPr>
      <w:bCs/>
      <w:color w:val="8E0033" w:themeColor="accent6"/>
      <w:sz w:val="24"/>
      <w:szCs w:val="26"/>
    </w:rPr>
  </w:style>
  <w:style w:type="paragraph" w:styleId="Heading3">
    <w:name w:val="heading 3"/>
    <w:basedOn w:val="Normal"/>
    <w:next w:val="Normal"/>
    <w:link w:val="Heading3Char"/>
    <w:uiPriority w:val="1"/>
    <w:unhideWhenUsed/>
    <w:qFormat/>
    <w:rsid w:val="009F501F"/>
    <w:pPr>
      <w:keepNext/>
      <w:keepLines/>
      <w:spacing w:before="200" w:after="0"/>
      <w:outlineLvl w:val="2"/>
    </w:pPr>
    <w:rPr>
      <w:bCs/>
      <w:color w:val="8E0033"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uiPriority w:val="1"/>
    <w:qFormat/>
    <w:rsid w:val="000157CE"/>
    <w:pPr>
      <w:spacing w:before="120" w:after="0"/>
    </w:pPr>
    <w:rPr>
      <w:rFonts w:asciiTheme="majorHAnsi" w:hAnsiTheme="majorHAnsi"/>
      <w:b/>
      <w:color w:val="404040" w:themeColor="text1" w:themeTint="BF"/>
      <w:sz w:val="36"/>
      <w:szCs w:val="36"/>
    </w:rPr>
  </w:style>
  <w:style w:type="paragraph" w:styleId="Header">
    <w:name w:val="header"/>
    <w:basedOn w:val="Normal"/>
    <w:link w:val="HeaderChar"/>
    <w:uiPriority w:val="99"/>
    <w:unhideWhenUsed/>
    <w:rsid w:val="006A2623"/>
    <w:pPr>
      <w:spacing w:after="160" w:line="240" w:lineRule="auto"/>
    </w:pPr>
    <w:rPr>
      <w:color w:val="8E0033" w:themeColor="accent6"/>
      <w:sz w:val="24"/>
    </w:rPr>
  </w:style>
  <w:style w:type="character" w:customStyle="1" w:styleId="HeaderChar">
    <w:name w:val="Header Char"/>
    <w:basedOn w:val="DefaultParagraphFont"/>
    <w:link w:val="Header"/>
    <w:uiPriority w:val="99"/>
    <w:rsid w:val="006A2623"/>
    <w:rPr>
      <w:color w:val="8E0033" w:themeColor="accent6"/>
      <w:sz w:val="24"/>
    </w:rPr>
  </w:style>
  <w:style w:type="paragraph" w:styleId="Footer">
    <w:name w:val="footer"/>
    <w:basedOn w:val="Normal"/>
    <w:link w:val="FooterChar"/>
    <w:uiPriority w:val="99"/>
    <w:unhideWhenUsed/>
    <w:rsid w:val="0073605F"/>
    <w:pPr>
      <w:spacing w:after="0" w:line="240" w:lineRule="auto"/>
    </w:pPr>
    <w:rPr>
      <w:caps/>
      <w:color w:val="262626" w:themeColor="text1" w:themeTint="D9"/>
      <w:sz w:val="14"/>
    </w:rPr>
  </w:style>
  <w:style w:type="character" w:customStyle="1" w:styleId="FooterChar">
    <w:name w:val="Footer Char"/>
    <w:basedOn w:val="DefaultParagraphFont"/>
    <w:link w:val="Footer"/>
    <w:uiPriority w:val="99"/>
    <w:rsid w:val="0073605F"/>
    <w:rPr>
      <w:caps/>
      <w:color w:val="262626" w:themeColor="text1" w:themeTint="D9"/>
      <w:sz w:val="14"/>
    </w:rPr>
  </w:style>
  <w:style w:type="paragraph" w:customStyle="1" w:styleId="ContactDetails">
    <w:name w:val="Contact Details"/>
    <w:basedOn w:val="Normal"/>
    <w:uiPriority w:val="1"/>
    <w:qFormat/>
    <w:rsid w:val="000157CE"/>
    <w:pPr>
      <w:spacing w:after="0"/>
    </w:pPr>
    <w:rPr>
      <w:color w:val="7F7F7F" w:themeColor="text1" w:themeTint="80"/>
      <w:sz w:val="14"/>
      <w:szCs w:val="14"/>
    </w:rPr>
  </w:style>
  <w:style w:type="character" w:styleId="PlaceholderText">
    <w:name w:val="Placeholder Text"/>
    <w:basedOn w:val="DefaultParagraphFont"/>
    <w:uiPriority w:val="99"/>
    <w:semiHidden/>
    <w:rsid w:val="00B82558"/>
    <w:rPr>
      <w:color w:val="808080"/>
    </w:rPr>
  </w:style>
  <w:style w:type="paragraph" w:styleId="Title">
    <w:name w:val="Title"/>
    <w:basedOn w:val="Normal"/>
    <w:next w:val="Normal"/>
    <w:link w:val="TitleChar"/>
    <w:uiPriority w:val="1"/>
    <w:qFormat/>
    <w:rsid w:val="00CE32AC"/>
    <w:pPr>
      <w:spacing w:after="0" w:line="240" w:lineRule="auto"/>
    </w:pPr>
    <w:rPr>
      <w:rFonts w:asciiTheme="majorHAnsi" w:eastAsiaTheme="majorEastAsia" w:hAnsiTheme="majorHAnsi" w:cstheme="majorBidi"/>
      <w:color w:val="8E0033" w:themeColor="accent6"/>
      <w:kern w:val="48"/>
      <w:sz w:val="48"/>
      <w:szCs w:val="60"/>
    </w:rPr>
  </w:style>
  <w:style w:type="character" w:customStyle="1" w:styleId="TitleChar">
    <w:name w:val="Title Char"/>
    <w:basedOn w:val="DefaultParagraphFont"/>
    <w:link w:val="Title"/>
    <w:uiPriority w:val="1"/>
    <w:rsid w:val="00664EFC"/>
    <w:rPr>
      <w:rFonts w:asciiTheme="majorHAnsi" w:eastAsiaTheme="majorEastAsia" w:hAnsiTheme="majorHAnsi" w:cstheme="majorBidi"/>
      <w:color w:val="8E0033" w:themeColor="accent6"/>
      <w:kern w:val="48"/>
      <w:sz w:val="48"/>
      <w:szCs w:val="60"/>
    </w:rPr>
  </w:style>
  <w:style w:type="paragraph" w:styleId="Subtitle">
    <w:name w:val="Subtitle"/>
    <w:basedOn w:val="Normal"/>
    <w:next w:val="Normal"/>
    <w:link w:val="SubtitleChar"/>
    <w:uiPriority w:val="1"/>
    <w:rsid w:val="00C71F48"/>
    <w:pPr>
      <w:numPr>
        <w:ilvl w:val="1"/>
      </w:numPr>
      <w:spacing w:before="60" w:after="480" w:line="240" w:lineRule="auto"/>
    </w:pPr>
    <w:rPr>
      <w:iCs/>
      <w:color w:val="595959" w:themeColor="text1" w:themeTint="A6"/>
      <w:sz w:val="24"/>
      <w:szCs w:val="32"/>
    </w:rPr>
  </w:style>
  <w:style w:type="character" w:customStyle="1" w:styleId="SubtitleChar">
    <w:name w:val="Subtitle Char"/>
    <w:basedOn w:val="DefaultParagraphFont"/>
    <w:link w:val="Subtitle"/>
    <w:uiPriority w:val="1"/>
    <w:rsid w:val="00664EFC"/>
    <w:rPr>
      <w:iCs/>
      <w:color w:val="595959" w:themeColor="text1" w:themeTint="A6"/>
      <w:sz w:val="24"/>
      <w:szCs w:val="32"/>
    </w:rPr>
  </w:style>
  <w:style w:type="paragraph" w:styleId="Date">
    <w:name w:val="Date"/>
    <w:basedOn w:val="Normal"/>
    <w:next w:val="Normal"/>
    <w:link w:val="DateChar"/>
    <w:uiPriority w:val="1"/>
    <w:qFormat/>
    <w:rsid w:val="00CE32AC"/>
    <w:pPr>
      <w:spacing w:after="0"/>
    </w:pPr>
    <w:rPr>
      <w:color w:val="8E0033" w:themeColor="accent6"/>
      <w:szCs w:val="24"/>
    </w:rPr>
  </w:style>
  <w:style w:type="character" w:customStyle="1" w:styleId="DateChar">
    <w:name w:val="Date Char"/>
    <w:basedOn w:val="DefaultParagraphFont"/>
    <w:link w:val="Date"/>
    <w:uiPriority w:val="1"/>
    <w:rsid w:val="00664EFC"/>
    <w:rPr>
      <w:color w:val="8E0033" w:themeColor="accent6"/>
      <w:szCs w:val="24"/>
    </w:rPr>
  </w:style>
  <w:style w:type="paragraph" w:styleId="BalloonText">
    <w:name w:val="Balloon Text"/>
    <w:basedOn w:val="Normal"/>
    <w:link w:val="BalloonTextChar"/>
    <w:uiPriority w:val="99"/>
    <w:semiHidden/>
    <w:unhideWhenUsed/>
    <w:rsid w:val="004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40F"/>
    <w:rPr>
      <w:rFonts w:ascii="Tahoma" w:hAnsi="Tahoma" w:cs="Tahoma"/>
      <w:sz w:val="16"/>
      <w:szCs w:val="16"/>
    </w:rPr>
  </w:style>
  <w:style w:type="table" w:styleId="TableGrid">
    <w:name w:val="Table Grid"/>
    <w:basedOn w:val="TableNormal"/>
    <w:uiPriority w:val="59"/>
    <w:rsid w:val="00B825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1"/>
    <w:rsid w:val="00664EFC"/>
    <w:rPr>
      <w:bCs/>
      <w:color w:val="595959" w:themeColor="text1" w:themeTint="A6"/>
      <w:sz w:val="36"/>
      <w:szCs w:val="28"/>
    </w:rPr>
  </w:style>
  <w:style w:type="character" w:styleId="PageNumber">
    <w:name w:val="page number"/>
    <w:basedOn w:val="DefaultParagraphFont"/>
    <w:uiPriority w:val="99"/>
    <w:unhideWhenUsed/>
    <w:rsid w:val="004B27D5"/>
    <w:rPr>
      <w:color w:val="303030" w:themeColor="text2"/>
    </w:rPr>
  </w:style>
  <w:style w:type="character" w:customStyle="1" w:styleId="Heading2Char">
    <w:name w:val="Heading 2 Char"/>
    <w:basedOn w:val="DefaultParagraphFont"/>
    <w:link w:val="Heading2"/>
    <w:uiPriority w:val="1"/>
    <w:rsid w:val="00664EFC"/>
    <w:rPr>
      <w:bCs/>
      <w:color w:val="8E0033" w:themeColor="accent6"/>
      <w:sz w:val="24"/>
      <w:szCs w:val="26"/>
    </w:rPr>
  </w:style>
  <w:style w:type="character" w:customStyle="1" w:styleId="Heading3Char">
    <w:name w:val="Heading 3 Char"/>
    <w:basedOn w:val="DefaultParagraphFont"/>
    <w:link w:val="Heading3"/>
    <w:uiPriority w:val="1"/>
    <w:rsid w:val="00664EFC"/>
    <w:rPr>
      <w:bCs/>
      <w:color w:val="8E0033" w:themeColor="accent6"/>
    </w:rPr>
  </w:style>
  <w:style w:type="paragraph" w:styleId="ListNumber">
    <w:name w:val="List Number"/>
    <w:basedOn w:val="Normal"/>
    <w:uiPriority w:val="1"/>
    <w:unhideWhenUsed/>
    <w:qFormat/>
    <w:rsid w:val="009F501F"/>
    <w:pPr>
      <w:numPr>
        <w:numId w:val="6"/>
      </w:numPr>
      <w:contextualSpacing/>
    </w:pPr>
  </w:style>
  <w:style w:type="paragraph" w:styleId="ListBullet">
    <w:name w:val="List Bullet"/>
    <w:basedOn w:val="Normal"/>
    <w:uiPriority w:val="1"/>
    <w:qFormat/>
    <w:rsid w:val="000B1437"/>
    <w:pPr>
      <w:numPr>
        <w:numId w:val="11"/>
      </w:numPr>
      <w:spacing w:before="120" w:after="120" w:line="240" w:lineRule="auto"/>
    </w:pPr>
    <w:rPr>
      <w:color w:val="262626" w:themeColor="text1" w:themeTint="D9"/>
      <w:szCs w:val="22"/>
    </w:rPr>
  </w:style>
  <w:style w:type="paragraph" w:styleId="FootnoteText">
    <w:name w:val="footnote text"/>
    <w:basedOn w:val="Normal"/>
    <w:link w:val="FootnoteTextChar"/>
    <w:uiPriority w:val="99"/>
    <w:rsid w:val="00D03231"/>
    <w:pPr>
      <w:spacing w:after="0" w:line="240" w:lineRule="auto"/>
    </w:pPr>
    <w:rPr>
      <w:color w:val="7F7F7F" w:themeColor="text1" w:themeTint="80"/>
      <w:sz w:val="18"/>
    </w:rPr>
  </w:style>
  <w:style w:type="character" w:customStyle="1" w:styleId="FootnoteTextChar">
    <w:name w:val="Footnote Text Char"/>
    <w:basedOn w:val="DefaultParagraphFont"/>
    <w:link w:val="FootnoteText"/>
    <w:uiPriority w:val="99"/>
    <w:rsid w:val="00342FE9"/>
    <w:rPr>
      <w:color w:val="7F7F7F" w:themeColor="text1" w:themeTint="80"/>
      <w:sz w:val="18"/>
    </w:rPr>
  </w:style>
  <w:style w:type="character" w:styleId="FootnoteReference">
    <w:name w:val="footnote reference"/>
    <w:basedOn w:val="DefaultParagraphFont"/>
    <w:uiPriority w:val="99"/>
    <w:rsid w:val="00D03231"/>
    <w:rPr>
      <w:color w:val="8E0033" w:themeColor="accent6"/>
      <w:sz w:val="20"/>
      <w:vertAlign w:val="superscript"/>
    </w:rPr>
  </w:style>
  <w:style w:type="paragraph" w:styleId="ListParagraph">
    <w:name w:val="List Paragraph"/>
    <w:basedOn w:val="Normal"/>
    <w:uiPriority w:val="34"/>
    <w:unhideWhenUsed/>
    <w:qFormat/>
    <w:rsid w:val="00A95B24"/>
    <w:pPr>
      <w:ind w:left="720"/>
      <w:contextualSpacing/>
    </w:pPr>
  </w:style>
  <w:style w:type="paragraph" w:styleId="Caption">
    <w:name w:val="caption"/>
    <w:basedOn w:val="Normal"/>
    <w:next w:val="Normal"/>
    <w:uiPriority w:val="35"/>
    <w:unhideWhenUsed/>
    <w:qFormat/>
    <w:rsid w:val="005A5854"/>
    <w:pPr>
      <w:spacing w:line="240" w:lineRule="auto"/>
    </w:pPr>
    <w:rPr>
      <w:b/>
      <w:bCs/>
      <w:color w:val="9E0038"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qFormat="1"/>
    <w:lsdException w:name="List Number"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qFormat="1"/>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342FE9"/>
  </w:style>
  <w:style w:type="paragraph" w:styleId="Heading1">
    <w:name w:val="heading 1"/>
    <w:basedOn w:val="Normal"/>
    <w:next w:val="Normal"/>
    <w:link w:val="Heading1Char"/>
    <w:uiPriority w:val="1"/>
    <w:qFormat/>
    <w:rsid w:val="007A531C"/>
    <w:pPr>
      <w:pageBreakBefore/>
      <w:spacing w:before="240" w:after="120" w:line="240" w:lineRule="auto"/>
      <w:outlineLvl w:val="0"/>
    </w:pPr>
    <w:rPr>
      <w:bCs/>
      <w:color w:val="595959" w:themeColor="text1" w:themeTint="A6"/>
      <w:sz w:val="36"/>
      <w:szCs w:val="28"/>
    </w:rPr>
  </w:style>
  <w:style w:type="paragraph" w:styleId="Heading2">
    <w:name w:val="heading 2"/>
    <w:basedOn w:val="Normal"/>
    <w:next w:val="Normal"/>
    <w:link w:val="Heading2Char"/>
    <w:uiPriority w:val="1"/>
    <w:qFormat/>
    <w:rsid w:val="009F501F"/>
    <w:pPr>
      <w:keepNext/>
      <w:keepLines/>
      <w:spacing w:before="200" w:after="100" w:line="240" w:lineRule="auto"/>
      <w:outlineLvl w:val="1"/>
    </w:pPr>
    <w:rPr>
      <w:bCs/>
      <w:color w:val="8E0033" w:themeColor="accent6"/>
      <w:sz w:val="24"/>
      <w:szCs w:val="26"/>
    </w:rPr>
  </w:style>
  <w:style w:type="paragraph" w:styleId="Heading3">
    <w:name w:val="heading 3"/>
    <w:basedOn w:val="Normal"/>
    <w:next w:val="Normal"/>
    <w:link w:val="Heading3Char"/>
    <w:uiPriority w:val="1"/>
    <w:unhideWhenUsed/>
    <w:qFormat/>
    <w:rsid w:val="009F501F"/>
    <w:pPr>
      <w:keepNext/>
      <w:keepLines/>
      <w:spacing w:before="200" w:after="0"/>
      <w:outlineLvl w:val="2"/>
    </w:pPr>
    <w:rPr>
      <w:bCs/>
      <w:color w:val="8E0033"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uiPriority w:val="1"/>
    <w:qFormat/>
    <w:rsid w:val="000157CE"/>
    <w:pPr>
      <w:spacing w:before="120" w:after="0"/>
    </w:pPr>
    <w:rPr>
      <w:rFonts w:asciiTheme="majorHAnsi" w:hAnsiTheme="majorHAnsi"/>
      <w:b/>
      <w:color w:val="404040" w:themeColor="text1" w:themeTint="BF"/>
      <w:sz w:val="36"/>
      <w:szCs w:val="36"/>
    </w:rPr>
  </w:style>
  <w:style w:type="paragraph" w:styleId="Header">
    <w:name w:val="header"/>
    <w:basedOn w:val="Normal"/>
    <w:link w:val="HeaderChar"/>
    <w:uiPriority w:val="99"/>
    <w:unhideWhenUsed/>
    <w:rsid w:val="006A2623"/>
    <w:pPr>
      <w:spacing w:after="160" w:line="240" w:lineRule="auto"/>
    </w:pPr>
    <w:rPr>
      <w:color w:val="8E0033" w:themeColor="accent6"/>
      <w:sz w:val="24"/>
    </w:rPr>
  </w:style>
  <w:style w:type="character" w:customStyle="1" w:styleId="HeaderChar">
    <w:name w:val="Header Char"/>
    <w:basedOn w:val="DefaultParagraphFont"/>
    <w:link w:val="Header"/>
    <w:uiPriority w:val="99"/>
    <w:rsid w:val="006A2623"/>
    <w:rPr>
      <w:color w:val="8E0033" w:themeColor="accent6"/>
      <w:sz w:val="24"/>
    </w:rPr>
  </w:style>
  <w:style w:type="paragraph" w:styleId="Footer">
    <w:name w:val="footer"/>
    <w:basedOn w:val="Normal"/>
    <w:link w:val="FooterChar"/>
    <w:uiPriority w:val="99"/>
    <w:unhideWhenUsed/>
    <w:rsid w:val="0073605F"/>
    <w:pPr>
      <w:spacing w:after="0" w:line="240" w:lineRule="auto"/>
    </w:pPr>
    <w:rPr>
      <w:caps/>
      <w:color w:val="262626" w:themeColor="text1" w:themeTint="D9"/>
      <w:sz w:val="14"/>
    </w:rPr>
  </w:style>
  <w:style w:type="character" w:customStyle="1" w:styleId="FooterChar">
    <w:name w:val="Footer Char"/>
    <w:basedOn w:val="DefaultParagraphFont"/>
    <w:link w:val="Footer"/>
    <w:uiPriority w:val="99"/>
    <w:rsid w:val="0073605F"/>
    <w:rPr>
      <w:caps/>
      <w:color w:val="262626" w:themeColor="text1" w:themeTint="D9"/>
      <w:sz w:val="14"/>
    </w:rPr>
  </w:style>
  <w:style w:type="paragraph" w:customStyle="1" w:styleId="ContactDetails">
    <w:name w:val="Contact Details"/>
    <w:basedOn w:val="Normal"/>
    <w:uiPriority w:val="1"/>
    <w:qFormat/>
    <w:rsid w:val="000157CE"/>
    <w:pPr>
      <w:spacing w:after="0"/>
    </w:pPr>
    <w:rPr>
      <w:color w:val="7F7F7F" w:themeColor="text1" w:themeTint="80"/>
      <w:sz w:val="14"/>
      <w:szCs w:val="14"/>
    </w:rPr>
  </w:style>
  <w:style w:type="character" w:styleId="PlaceholderText">
    <w:name w:val="Placeholder Text"/>
    <w:basedOn w:val="DefaultParagraphFont"/>
    <w:uiPriority w:val="99"/>
    <w:semiHidden/>
    <w:rsid w:val="00B82558"/>
    <w:rPr>
      <w:color w:val="808080"/>
    </w:rPr>
  </w:style>
  <w:style w:type="paragraph" w:styleId="Title">
    <w:name w:val="Title"/>
    <w:basedOn w:val="Normal"/>
    <w:next w:val="Normal"/>
    <w:link w:val="TitleChar"/>
    <w:uiPriority w:val="1"/>
    <w:qFormat/>
    <w:rsid w:val="00CE32AC"/>
    <w:pPr>
      <w:spacing w:after="0" w:line="240" w:lineRule="auto"/>
    </w:pPr>
    <w:rPr>
      <w:rFonts w:asciiTheme="majorHAnsi" w:eastAsiaTheme="majorEastAsia" w:hAnsiTheme="majorHAnsi" w:cstheme="majorBidi"/>
      <w:color w:val="8E0033" w:themeColor="accent6"/>
      <w:kern w:val="48"/>
      <w:sz w:val="48"/>
      <w:szCs w:val="60"/>
    </w:rPr>
  </w:style>
  <w:style w:type="character" w:customStyle="1" w:styleId="TitleChar">
    <w:name w:val="Title Char"/>
    <w:basedOn w:val="DefaultParagraphFont"/>
    <w:link w:val="Title"/>
    <w:uiPriority w:val="1"/>
    <w:rsid w:val="00664EFC"/>
    <w:rPr>
      <w:rFonts w:asciiTheme="majorHAnsi" w:eastAsiaTheme="majorEastAsia" w:hAnsiTheme="majorHAnsi" w:cstheme="majorBidi"/>
      <w:color w:val="8E0033" w:themeColor="accent6"/>
      <w:kern w:val="48"/>
      <w:sz w:val="48"/>
      <w:szCs w:val="60"/>
    </w:rPr>
  </w:style>
  <w:style w:type="paragraph" w:styleId="Subtitle">
    <w:name w:val="Subtitle"/>
    <w:basedOn w:val="Normal"/>
    <w:next w:val="Normal"/>
    <w:link w:val="SubtitleChar"/>
    <w:uiPriority w:val="1"/>
    <w:rsid w:val="00C71F48"/>
    <w:pPr>
      <w:numPr>
        <w:ilvl w:val="1"/>
      </w:numPr>
      <w:spacing w:before="60" w:after="480" w:line="240" w:lineRule="auto"/>
    </w:pPr>
    <w:rPr>
      <w:iCs/>
      <w:color w:val="595959" w:themeColor="text1" w:themeTint="A6"/>
      <w:sz w:val="24"/>
      <w:szCs w:val="32"/>
    </w:rPr>
  </w:style>
  <w:style w:type="character" w:customStyle="1" w:styleId="SubtitleChar">
    <w:name w:val="Subtitle Char"/>
    <w:basedOn w:val="DefaultParagraphFont"/>
    <w:link w:val="Subtitle"/>
    <w:uiPriority w:val="1"/>
    <w:rsid w:val="00664EFC"/>
    <w:rPr>
      <w:iCs/>
      <w:color w:val="595959" w:themeColor="text1" w:themeTint="A6"/>
      <w:sz w:val="24"/>
      <w:szCs w:val="32"/>
    </w:rPr>
  </w:style>
  <w:style w:type="paragraph" w:styleId="Date">
    <w:name w:val="Date"/>
    <w:basedOn w:val="Normal"/>
    <w:next w:val="Normal"/>
    <w:link w:val="DateChar"/>
    <w:uiPriority w:val="1"/>
    <w:qFormat/>
    <w:rsid w:val="00CE32AC"/>
    <w:pPr>
      <w:spacing w:after="0"/>
    </w:pPr>
    <w:rPr>
      <w:color w:val="8E0033" w:themeColor="accent6"/>
      <w:szCs w:val="24"/>
    </w:rPr>
  </w:style>
  <w:style w:type="character" w:customStyle="1" w:styleId="DateChar">
    <w:name w:val="Date Char"/>
    <w:basedOn w:val="DefaultParagraphFont"/>
    <w:link w:val="Date"/>
    <w:uiPriority w:val="1"/>
    <w:rsid w:val="00664EFC"/>
    <w:rPr>
      <w:color w:val="8E0033" w:themeColor="accent6"/>
      <w:szCs w:val="24"/>
    </w:rPr>
  </w:style>
  <w:style w:type="paragraph" w:styleId="BalloonText">
    <w:name w:val="Balloon Text"/>
    <w:basedOn w:val="Normal"/>
    <w:link w:val="BalloonTextChar"/>
    <w:uiPriority w:val="99"/>
    <w:semiHidden/>
    <w:unhideWhenUsed/>
    <w:rsid w:val="004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40F"/>
    <w:rPr>
      <w:rFonts w:ascii="Tahoma" w:hAnsi="Tahoma" w:cs="Tahoma"/>
      <w:sz w:val="16"/>
      <w:szCs w:val="16"/>
    </w:rPr>
  </w:style>
  <w:style w:type="table" w:styleId="TableGrid">
    <w:name w:val="Table Grid"/>
    <w:basedOn w:val="TableNormal"/>
    <w:uiPriority w:val="59"/>
    <w:rsid w:val="00B825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1"/>
    <w:rsid w:val="00664EFC"/>
    <w:rPr>
      <w:bCs/>
      <w:color w:val="595959" w:themeColor="text1" w:themeTint="A6"/>
      <w:sz w:val="36"/>
      <w:szCs w:val="28"/>
    </w:rPr>
  </w:style>
  <w:style w:type="character" w:styleId="PageNumber">
    <w:name w:val="page number"/>
    <w:basedOn w:val="DefaultParagraphFont"/>
    <w:uiPriority w:val="99"/>
    <w:unhideWhenUsed/>
    <w:rsid w:val="004B27D5"/>
    <w:rPr>
      <w:color w:val="303030" w:themeColor="text2"/>
    </w:rPr>
  </w:style>
  <w:style w:type="character" w:customStyle="1" w:styleId="Heading2Char">
    <w:name w:val="Heading 2 Char"/>
    <w:basedOn w:val="DefaultParagraphFont"/>
    <w:link w:val="Heading2"/>
    <w:uiPriority w:val="1"/>
    <w:rsid w:val="00664EFC"/>
    <w:rPr>
      <w:bCs/>
      <w:color w:val="8E0033" w:themeColor="accent6"/>
      <w:sz w:val="24"/>
      <w:szCs w:val="26"/>
    </w:rPr>
  </w:style>
  <w:style w:type="character" w:customStyle="1" w:styleId="Heading3Char">
    <w:name w:val="Heading 3 Char"/>
    <w:basedOn w:val="DefaultParagraphFont"/>
    <w:link w:val="Heading3"/>
    <w:uiPriority w:val="1"/>
    <w:rsid w:val="00664EFC"/>
    <w:rPr>
      <w:bCs/>
      <w:color w:val="8E0033" w:themeColor="accent6"/>
    </w:rPr>
  </w:style>
  <w:style w:type="paragraph" w:styleId="ListNumber">
    <w:name w:val="List Number"/>
    <w:basedOn w:val="Normal"/>
    <w:uiPriority w:val="1"/>
    <w:unhideWhenUsed/>
    <w:qFormat/>
    <w:rsid w:val="009F501F"/>
    <w:pPr>
      <w:numPr>
        <w:numId w:val="6"/>
      </w:numPr>
      <w:contextualSpacing/>
    </w:pPr>
  </w:style>
  <w:style w:type="paragraph" w:styleId="ListBullet">
    <w:name w:val="List Bullet"/>
    <w:basedOn w:val="Normal"/>
    <w:uiPriority w:val="1"/>
    <w:qFormat/>
    <w:rsid w:val="000B1437"/>
    <w:pPr>
      <w:numPr>
        <w:numId w:val="11"/>
      </w:numPr>
      <w:spacing w:before="120" w:after="120" w:line="240" w:lineRule="auto"/>
    </w:pPr>
    <w:rPr>
      <w:color w:val="262626" w:themeColor="text1" w:themeTint="D9"/>
      <w:szCs w:val="22"/>
    </w:rPr>
  </w:style>
  <w:style w:type="paragraph" w:styleId="FootnoteText">
    <w:name w:val="footnote text"/>
    <w:basedOn w:val="Normal"/>
    <w:link w:val="FootnoteTextChar"/>
    <w:uiPriority w:val="99"/>
    <w:rsid w:val="00D03231"/>
    <w:pPr>
      <w:spacing w:after="0" w:line="240" w:lineRule="auto"/>
    </w:pPr>
    <w:rPr>
      <w:color w:val="7F7F7F" w:themeColor="text1" w:themeTint="80"/>
      <w:sz w:val="18"/>
    </w:rPr>
  </w:style>
  <w:style w:type="character" w:customStyle="1" w:styleId="FootnoteTextChar">
    <w:name w:val="Footnote Text Char"/>
    <w:basedOn w:val="DefaultParagraphFont"/>
    <w:link w:val="FootnoteText"/>
    <w:uiPriority w:val="99"/>
    <w:rsid w:val="00342FE9"/>
    <w:rPr>
      <w:color w:val="7F7F7F" w:themeColor="text1" w:themeTint="80"/>
      <w:sz w:val="18"/>
    </w:rPr>
  </w:style>
  <w:style w:type="character" w:styleId="FootnoteReference">
    <w:name w:val="footnote reference"/>
    <w:basedOn w:val="DefaultParagraphFont"/>
    <w:uiPriority w:val="99"/>
    <w:rsid w:val="00D03231"/>
    <w:rPr>
      <w:color w:val="8E0033" w:themeColor="accent6"/>
      <w:sz w:val="20"/>
      <w:vertAlign w:val="superscript"/>
    </w:rPr>
  </w:style>
  <w:style w:type="paragraph" w:styleId="ListParagraph">
    <w:name w:val="List Paragraph"/>
    <w:basedOn w:val="Normal"/>
    <w:uiPriority w:val="34"/>
    <w:unhideWhenUsed/>
    <w:qFormat/>
    <w:rsid w:val="00A95B24"/>
    <w:pPr>
      <w:ind w:left="720"/>
      <w:contextualSpacing/>
    </w:pPr>
  </w:style>
  <w:style w:type="paragraph" w:styleId="Caption">
    <w:name w:val="caption"/>
    <w:basedOn w:val="Normal"/>
    <w:next w:val="Normal"/>
    <w:uiPriority w:val="35"/>
    <w:unhideWhenUsed/>
    <w:qFormat/>
    <w:rsid w:val="005A5854"/>
    <w:pPr>
      <w:spacing w:line="240" w:lineRule="auto"/>
    </w:pPr>
    <w:rPr>
      <w:b/>
      <w:bCs/>
      <w:color w:val="9E0038"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990429">
      <w:bodyDiv w:val="1"/>
      <w:marLeft w:val="0"/>
      <w:marRight w:val="0"/>
      <w:marTop w:val="0"/>
      <w:marBottom w:val="0"/>
      <w:divBdr>
        <w:top w:val="none" w:sz="0" w:space="0" w:color="auto"/>
        <w:left w:val="none" w:sz="0" w:space="0" w:color="auto"/>
        <w:bottom w:val="none" w:sz="0" w:space="0" w:color="auto"/>
        <w:right w:val="none" w:sz="0" w:space="0" w:color="auto"/>
      </w:divBdr>
    </w:div>
    <w:div w:id="307515823">
      <w:bodyDiv w:val="1"/>
      <w:marLeft w:val="0"/>
      <w:marRight w:val="0"/>
      <w:marTop w:val="0"/>
      <w:marBottom w:val="0"/>
      <w:divBdr>
        <w:top w:val="none" w:sz="0" w:space="0" w:color="auto"/>
        <w:left w:val="none" w:sz="0" w:space="0" w:color="auto"/>
        <w:bottom w:val="none" w:sz="0" w:space="0" w:color="auto"/>
        <w:right w:val="none" w:sz="0" w:space="0" w:color="auto"/>
      </w:divBdr>
    </w:div>
    <w:div w:id="381442750">
      <w:bodyDiv w:val="1"/>
      <w:marLeft w:val="0"/>
      <w:marRight w:val="0"/>
      <w:marTop w:val="0"/>
      <w:marBottom w:val="0"/>
      <w:divBdr>
        <w:top w:val="none" w:sz="0" w:space="0" w:color="auto"/>
        <w:left w:val="none" w:sz="0" w:space="0" w:color="auto"/>
        <w:bottom w:val="none" w:sz="0" w:space="0" w:color="auto"/>
        <w:right w:val="none" w:sz="0" w:space="0" w:color="auto"/>
      </w:divBdr>
    </w:div>
    <w:div w:id="459804146">
      <w:bodyDiv w:val="1"/>
      <w:marLeft w:val="0"/>
      <w:marRight w:val="0"/>
      <w:marTop w:val="0"/>
      <w:marBottom w:val="0"/>
      <w:divBdr>
        <w:top w:val="none" w:sz="0" w:space="0" w:color="auto"/>
        <w:left w:val="none" w:sz="0" w:space="0" w:color="auto"/>
        <w:bottom w:val="none" w:sz="0" w:space="0" w:color="auto"/>
        <w:right w:val="none" w:sz="0" w:space="0" w:color="auto"/>
      </w:divBdr>
      <w:divsChild>
        <w:div w:id="815217538">
          <w:marLeft w:val="60"/>
          <w:marRight w:val="60"/>
          <w:marTop w:val="0"/>
          <w:marBottom w:val="0"/>
          <w:divBdr>
            <w:top w:val="none" w:sz="0" w:space="0" w:color="auto"/>
            <w:left w:val="none" w:sz="0" w:space="0" w:color="auto"/>
            <w:bottom w:val="none" w:sz="0" w:space="0" w:color="auto"/>
            <w:right w:val="none" w:sz="0" w:space="0" w:color="auto"/>
          </w:divBdr>
          <w:divsChild>
            <w:div w:id="2139639941">
              <w:marLeft w:val="525"/>
              <w:marRight w:val="0"/>
              <w:marTop w:val="0"/>
              <w:marBottom w:val="0"/>
              <w:divBdr>
                <w:top w:val="none" w:sz="0" w:space="0" w:color="auto"/>
                <w:left w:val="none" w:sz="0" w:space="0" w:color="auto"/>
                <w:bottom w:val="none" w:sz="0" w:space="0" w:color="auto"/>
                <w:right w:val="none" w:sz="0" w:space="0" w:color="auto"/>
              </w:divBdr>
              <w:divsChild>
                <w:div w:id="1150288552">
                  <w:marLeft w:val="0"/>
                  <w:marRight w:val="0"/>
                  <w:marTop w:val="0"/>
                  <w:marBottom w:val="0"/>
                  <w:divBdr>
                    <w:top w:val="none" w:sz="0" w:space="0" w:color="auto"/>
                    <w:left w:val="none" w:sz="0" w:space="0" w:color="auto"/>
                    <w:bottom w:val="none" w:sz="0" w:space="0" w:color="auto"/>
                    <w:right w:val="none" w:sz="0" w:space="0" w:color="auto"/>
                  </w:divBdr>
                  <w:divsChild>
                    <w:div w:id="894004690">
                      <w:marLeft w:val="90"/>
                      <w:marRight w:val="0"/>
                      <w:marTop w:val="60"/>
                      <w:marBottom w:val="60"/>
                      <w:divBdr>
                        <w:top w:val="single" w:sz="6" w:space="0" w:color="auto"/>
                        <w:left w:val="single" w:sz="6" w:space="0" w:color="auto"/>
                        <w:bottom w:val="single" w:sz="6" w:space="0" w:color="auto"/>
                        <w:right w:val="single" w:sz="6" w:space="0" w:color="auto"/>
                      </w:divBdr>
                      <w:divsChild>
                        <w:div w:id="7339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862285">
          <w:marLeft w:val="60"/>
          <w:marRight w:val="60"/>
          <w:marTop w:val="0"/>
          <w:marBottom w:val="0"/>
          <w:divBdr>
            <w:top w:val="none" w:sz="0" w:space="0" w:color="auto"/>
            <w:left w:val="none" w:sz="0" w:space="0" w:color="auto"/>
            <w:bottom w:val="none" w:sz="0" w:space="0" w:color="auto"/>
            <w:right w:val="none" w:sz="0" w:space="0" w:color="auto"/>
          </w:divBdr>
        </w:div>
      </w:divsChild>
    </w:div>
    <w:div w:id="662044995">
      <w:bodyDiv w:val="1"/>
      <w:marLeft w:val="0"/>
      <w:marRight w:val="0"/>
      <w:marTop w:val="0"/>
      <w:marBottom w:val="0"/>
      <w:divBdr>
        <w:top w:val="none" w:sz="0" w:space="0" w:color="auto"/>
        <w:left w:val="none" w:sz="0" w:space="0" w:color="auto"/>
        <w:bottom w:val="none" w:sz="0" w:space="0" w:color="auto"/>
        <w:right w:val="none" w:sz="0" w:space="0" w:color="auto"/>
      </w:divBdr>
    </w:div>
    <w:div w:id="1142891306">
      <w:bodyDiv w:val="1"/>
      <w:marLeft w:val="0"/>
      <w:marRight w:val="0"/>
      <w:marTop w:val="0"/>
      <w:marBottom w:val="0"/>
      <w:divBdr>
        <w:top w:val="none" w:sz="0" w:space="0" w:color="auto"/>
        <w:left w:val="none" w:sz="0" w:space="0" w:color="auto"/>
        <w:bottom w:val="none" w:sz="0" w:space="0" w:color="auto"/>
        <w:right w:val="none" w:sz="0" w:space="0" w:color="auto"/>
      </w:divBdr>
    </w:div>
    <w:div w:id="1198619589">
      <w:bodyDiv w:val="1"/>
      <w:marLeft w:val="0"/>
      <w:marRight w:val="0"/>
      <w:marTop w:val="0"/>
      <w:marBottom w:val="0"/>
      <w:divBdr>
        <w:top w:val="none" w:sz="0" w:space="0" w:color="auto"/>
        <w:left w:val="none" w:sz="0" w:space="0" w:color="auto"/>
        <w:bottom w:val="none" w:sz="0" w:space="0" w:color="auto"/>
        <w:right w:val="none" w:sz="0" w:space="0" w:color="auto"/>
      </w:divBdr>
    </w:div>
    <w:div w:id="1317539704">
      <w:bodyDiv w:val="1"/>
      <w:marLeft w:val="0"/>
      <w:marRight w:val="0"/>
      <w:marTop w:val="0"/>
      <w:marBottom w:val="0"/>
      <w:divBdr>
        <w:top w:val="none" w:sz="0" w:space="0" w:color="auto"/>
        <w:left w:val="none" w:sz="0" w:space="0" w:color="auto"/>
        <w:bottom w:val="none" w:sz="0" w:space="0" w:color="auto"/>
        <w:right w:val="none" w:sz="0" w:space="0" w:color="auto"/>
      </w:divBdr>
      <w:divsChild>
        <w:div w:id="1188836541">
          <w:marLeft w:val="60"/>
          <w:marRight w:val="60"/>
          <w:marTop w:val="0"/>
          <w:marBottom w:val="0"/>
          <w:divBdr>
            <w:top w:val="none" w:sz="0" w:space="0" w:color="auto"/>
            <w:left w:val="none" w:sz="0" w:space="0" w:color="auto"/>
            <w:bottom w:val="none" w:sz="0" w:space="0" w:color="auto"/>
            <w:right w:val="none" w:sz="0" w:space="0" w:color="auto"/>
          </w:divBdr>
          <w:divsChild>
            <w:div w:id="2105949921">
              <w:marLeft w:val="525"/>
              <w:marRight w:val="0"/>
              <w:marTop w:val="0"/>
              <w:marBottom w:val="0"/>
              <w:divBdr>
                <w:top w:val="none" w:sz="0" w:space="0" w:color="auto"/>
                <w:left w:val="none" w:sz="0" w:space="0" w:color="auto"/>
                <w:bottom w:val="none" w:sz="0" w:space="0" w:color="auto"/>
                <w:right w:val="none" w:sz="0" w:space="0" w:color="auto"/>
              </w:divBdr>
              <w:divsChild>
                <w:div w:id="1093743456">
                  <w:marLeft w:val="0"/>
                  <w:marRight w:val="0"/>
                  <w:marTop w:val="0"/>
                  <w:marBottom w:val="0"/>
                  <w:divBdr>
                    <w:top w:val="none" w:sz="0" w:space="0" w:color="auto"/>
                    <w:left w:val="none" w:sz="0" w:space="0" w:color="auto"/>
                    <w:bottom w:val="none" w:sz="0" w:space="0" w:color="auto"/>
                    <w:right w:val="none" w:sz="0" w:space="0" w:color="auto"/>
                  </w:divBdr>
                  <w:divsChild>
                    <w:div w:id="816142400">
                      <w:marLeft w:val="90"/>
                      <w:marRight w:val="0"/>
                      <w:marTop w:val="60"/>
                      <w:marBottom w:val="60"/>
                      <w:divBdr>
                        <w:top w:val="single" w:sz="6" w:space="0" w:color="auto"/>
                        <w:left w:val="single" w:sz="6" w:space="0" w:color="auto"/>
                        <w:bottom w:val="single" w:sz="6" w:space="0" w:color="auto"/>
                        <w:right w:val="single" w:sz="6" w:space="0" w:color="auto"/>
                      </w:divBdr>
                      <w:divsChild>
                        <w:div w:id="19984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746501">
          <w:marLeft w:val="60"/>
          <w:marRight w:val="60"/>
          <w:marTop w:val="0"/>
          <w:marBottom w:val="0"/>
          <w:divBdr>
            <w:top w:val="none" w:sz="0" w:space="0" w:color="auto"/>
            <w:left w:val="none" w:sz="0" w:space="0" w:color="auto"/>
            <w:bottom w:val="none" w:sz="0" w:space="0" w:color="auto"/>
            <w:right w:val="none" w:sz="0" w:space="0" w:color="auto"/>
          </w:divBdr>
        </w:div>
      </w:divsChild>
    </w:div>
    <w:div w:id="1403674461">
      <w:bodyDiv w:val="1"/>
      <w:marLeft w:val="0"/>
      <w:marRight w:val="0"/>
      <w:marTop w:val="0"/>
      <w:marBottom w:val="0"/>
      <w:divBdr>
        <w:top w:val="none" w:sz="0" w:space="0" w:color="auto"/>
        <w:left w:val="none" w:sz="0" w:space="0" w:color="auto"/>
        <w:bottom w:val="none" w:sz="0" w:space="0" w:color="auto"/>
        <w:right w:val="none" w:sz="0" w:space="0" w:color="auto"/>
      </w:divBdr>
    </w:div>
    <w:div w:id="1495873690">
      <w:bodyDiv w:val="1"/>
      <w:marLeft w:val="0"/>
      <w:marRight w:val="0"/>
      <w:marTop w:val="0"/>
      <w:marBottom w:val="0"/>
      <w:divBdr>
        <w:top w:val="none" w:sz="0" w:space="0" w:color="auto"/>
        <w:left w:val="none" w:sz="0" w:space="0" w:color="auto"/>
        <w:bottom w:val="none" w:sz="0" w:space="0" w:color="auto"/>
        <w:right w:val="none" w:sz="0" w:space="0" w:color="auto"/>
      </w:divBdr>
    </w:div>
    <w:div w:id="1868324719">
      <w:bodyDiv w:val="1"/>
      <w:marLeft w:val="0"/>
      <w:marRight w:val="0"/>
      <w:marTop w:val="0"/>
      <w:marBottom w:val="0"/>
      <w:divBdr>
        <w:top w:val="none" w:sz="0" w:space="0" w:color="auto"/>
        <w:left w:val="none" w:sz="0" w:space="0" w:color="auto"/>
        <w:bottom w:val="none" w:sz="0" w:space="0" w:color="auto"/>
        <w:right w:val="none" w:sz="0" w:space="0" w:color="auto"/>
      </w:divBdr>
    </w:div>
    <w:div w:id="1968050871">
      <w:bodyDiv w:val="1"/>
      <w:marLeft w:val="0"/>
      <w:marRight w:val="0"/>
      <w:marTop w:val="0"/>
      <w:marBottom w:val="0"/>
      <w:divBdr>
        <w:top w:val="none" w:sz="0" w:space="0" w:color="auto"/>
        <w:left w:val="none" w:sz="0" w:space="0" w:color="auto"/>
        <w:bottom w:val="none" w:sz="0" w:space="0" w:color="auto"/>
        <w:right w:val="none" w:sz="0" w:space="0" w:color="auto"/>
      </w:divBdr>
    </w:div>
    <w:div w:id="1996909999">
      <w:bodyDiv w:val="1"/>
      <w:marLeft w:val="0"/>
      <w:marRight w:val="0"/>
      <w:marTop w:val="0"/>
      <w:marBottom w:val="0"/>
      <w:divBdr>
        <w:top w:val="none" w:sz="0" w:space="0" w:color="auto"/>
        <w:left w:val="none" w:sz="0" w:space="0" w:color="auto"/>
        <w:bottom w:val="none" w:sz="0" w:space="0" w:color="auto"/>
        <w:right w:val="none" w:sz="0" w:space="0" w:color="auto"/>
      </w:divBdr>
      <w:divsChild>
        <w:div w:id="1868717113">
          <w:marLeft w:val="60"/>
          <w:marRight w:val="60"/>
          <w:marTop w:val="0"/>
          <w:marBottom w:val="0"/>
          <w:divBdr>
            <w:top w:val="none" w:sz="0" w:space="0" w:color="auto"/>
            <w:left w:val="none" w:sz="0" w:space="0" w:color="auto"/>
            <w:bottom w:val="none" w:sz="0" w:space="0" w:color="auto"/>
            <w:right w:val="none" w:sz="0" w:space="0" w:color="auto"/>
          </w:divBdr>
          <w:divsChild>
            <w:div w:id="90202605">
              <w:marLeft w:val="525"/>
              <w:marRight w:val="0"/>
              <w:marTop w:val="0"/>
              <w:marBottom w:val="0"/>
              <w:divBdr>
                <w:top w:val="none" w:sz="0" w:space="0" w:color="auto"/>
                <w:left w:val="none" w:sz="0" w:space="0" w:color="auto"/>
                <w:bottom w:val="none" w:sz="0" w:space="0" w:color="auto"/>
                <w:right w:val="none" w:sz="0" w:space="0" w:color="auto"/>
              </w:divBdr>
              <w:divsChild>
                <w:div w:id="93399854">
                  <w:marLeft w:val="0"/>
                  <w:marRight w:val="0"/>
                  <w:marTop w:val="0"/>
                  <w:marBottom w:val="0"/>
                  <w:divBdr>
                    <w:top w:val="none" w:sz="0" w:space="0" w:color="auto"/>
                    <w:left w:val="none" w:sz="0" w:space="0" w:color="auto"/>
                    <w:bottom w:val="none" w:sz="0" w:space="0" w:color="auto"/>
                    <w:right w:val="none" w:sz="0" w:space="0" w:color="auto"/>
                  </w:divBdr>
                  <w:divsChild>
                    <w:div w:id="105387770">
                      <w:marLeft w:val="90"/>
                      <w:marRight w:val="0"/>
                      <w:marTop w:val="0"/>
                      <w:marBottom w:val="0"/>
                      <w:divBdr>
                        <w:top w:val="single" w:sz="6" w:space="0" w:color="auto"/>
                        <w:left w:val="single" w:sz="6" w:space="0" w:color="auto"/>
                        <w:bottom w:val="single" w:sz="6" w:space="0" w:color="auto"/>
                        <w:right w:val="single" w:sz="6" w:space="0" w:color="auto"/>
                      </w:divBdr>
                      <w:divsChild>
                        <w:div w:id="7275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728004">
          <w:marLeft w:val="60"/>
          <w:marRight w:val="6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MAC:Applications:Microsoft%20Office%202011:Office:Media:Templates:Print%20Layout%20View:Coordinated%20Forms:Reports:Forefront%20Business%20Re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DAB83A-2601-40EA-AD5C-FFCA6EE61354}" type="doc">
      <dgm:prSet loTypeId="urn:microsoft.com/office/officeart/2005/8/layout/default" loCatId="list" qsTypeId="urn:microsoft.com/office/officeart/2005/8/quickstyle/simple4" qsCatId="simple" csTypeId="urn:microsoft.com/office/officeart/2005/8/colors/accent2_3" csCatId="accent2" phldr="1"/>
      <dgm:spPr/>
      <dgm:t>
        <a:bodyPr/>
        <a:lstStyle/>
        <a:p>
          <a:endParaRPr lang="x-none"/>
        </a:p>
      </dgm:t>
    </dgm:pt>
    <dgm:pt modelId="{AD548A3F-6597-49A0-A006-C80A90B63E2A}">
      <dgm:prSet phldrT="[Text]" custT="1"/>
      <dgm:spPr/>
      <dgm:t>
        <a:bodyPr/>
        <a:lstStyle/>
        <a:p>
          <a:pPr algn="ctr"/>
          <a:r>
            <a:rPr lang="fr-FR" sz="1200"/>
            <a:t>SAUVER LE MONDE</a:t>
          </a:r>
          <a:endParaRPr lang="x-none" sz="1200"/>
        </a:p>
      </dgm:t>
    </dgm:pt>
    <dgm:pt modelId="{F139BEBB-B81C-4E9B-A269-92A177E46D81}" type="parTrans" cxnId="{C9E4173C-5EE1-4824-B175-0842ADD93178}">
      <dgm:prSet/>
      <dgm:spPr/>
      <dgm:t>
        <a:bodyPr/>
        <a:lstStyle/>
        <a:p>
          <a:pPr algn="ctr"/>
          <a:endParaRPr lang="x-none">
            <a:solidFill>
              <a:schemeClr val="tx1">
                <a:lumMod val="85000"/>
                <a:lumOff val="15000"/>
              </a:schemeClr>
            </a:solidFill>
          </a:endParaRPr>
        </a:p>
      </dgm:t>
    </dgm:pt>
    <dgm:pt modelId="{5C9AEC89-CFC5-42D7-85F1-2A3C7E227566}" type="sibTrans" cxnId="{C9E4173C-5EE1-4824-B175-0842ADD93178}">
      <dgm:prSet/>
      <dgm:spPr/>
      <dgm:t>
        <a:bodyPr/>
        <a:lstStyle/>
        <a:p>
          <a:pPr algn="ctr"/>
          <a:endParaRPr lang="x-none">
            <a:solidFill>
              <a:schemeClr val="tx1">
                <a:lumMod val="85000"/>
                <a:lumOff val="15000"/>
              </a:schemeClr>
            </a:solidFill>
          </a:endParaRPr>
        </a:p>
      </dgm:t>
    </dgm:pt>
    <dgm:pt modelId="{5986371F-9770-4586-9C46-6F5ED9ECB5A2}">
      <dgm:prSet phldrT="[Text]" custT="1"/>
      <dgm:spPr/>
      <dgm:t>
        <a:bodyPr/>
        <a:lstStyle/>
        <a:p>
          <a:pPr algn="ctr"/>
          <a:r>
            <a:rPr lang="fr-FR" sz="1200"/>
            <a:t>VENGER DES ZOMBIES</a:t>
          </a:r>
          <a:endParaRPr lang="x-none" sz="1200"/>
        </a:p>
      </dgm:t>
    </dgm:pt>
    <dgm:pt modelId="{1C910AB7-6948-47AD-AC79-64DE8F0039E4}" type="parTrans" cxnId="{EF53B61F-0A6F-4DF0-93FE-3C8B802160AF}">
      <dgm:prSet/>
      <dgm:spPr/>
      <dgm:t>
        <a:bodyPr/>
        <a:lstStyle/>
        <a:p>
          <a:pPr algn="ctr"/>
          <a:endParaRPr lang="x-none">
            <a:solidFill>
              <a:schemeClr val="tx1">
                <a:lumMod val="85000"/>
                <a:lumOff val="15000"/>
              </a:schemeClr>
            </a:solidFill>
          </a:endParaRPr>
        </a:p>
      </dgm:t>
    </dgm:pt>
    <dgm:pt modelId="{E6EE0DB4-FFD2-4D03-B460-B385D301B59B}" type="sibTrans" cxnId="{EF53B61F-0A6F-4DF0-93FE-3C8B802160AF}">
      <dgm:prSet/>
      <dgm:spPr/>
      <dgm:t>
        <a:bodyPr/>
        <a:lstStyle/>
        <a:p>
          <a:pPr algn="ctr"/>
          <a:endParaRPr lang="x-none">
            <a:solidFill>
              <a:schemeClr val="tx1">
                <a:lumMod val="85000"/>
                <a:lumOff val="15000"/>
              </a:schemeClr>
            </a:solidFill>
          </a:endParaRPr>
        </a:p>
      </dgm:t>
    </dgm:pt>
    <dgm:pt modelId="{DD930306-32EA-4088-9C97-95BB1019C6CA}">
      <dgm:prSet phldrT="[Text]" custT="1"/>
      <dgm:spPr/>
      <dgm:t>
        <a:bodyPr/>
        <a:lstStyle/>
        <a:p>
          <a:pPr algn="ctr"/>
          <a:r>
            <a:rPr lang="fr-FR" sz="1200"/>
            <a:t>AVEC MENTALITÉ MILITAIRE</a:t>
          </a:r>
          <a:endParaRPr lang="x-none" sz="1200"/>
        </a:p>
      </dgm:t>
    </dgm:pt>
    <dgm:pt modelId="{1FCB27CC-F61E-444A-9161-17C188A4F9F4}" type="parTrans" cxnId="{0445A1D2-C1C5-44BD-9218-57DC5EEFE402}">
      <dgm:prSet/>
      <dgm:spPr/>
      <dgm:t>
        <a:bodyPr/>
        <a:lstStyle/>
        <a:p>
          <a:pPr algn="ctr"/>
          <a:endParaRPr lang="x-none">
            <a:solidFill>
              <a:schemeClr val="tx1">
                <a:lumMod val="85000"/>
                <a:lumOff val="15000"/>
              </a:schemeClr>
            </a:solidFill>
          </a:endParaRPr>
        </a:p>
      </dgm:t>
    </dgm:pt>
    <dgm:pt modelId="{F93B021A-6EF0-4B4B-BEB2-CC8D7AE8BFE3}" type="sibTrans" cxnId="{0445A1D2-C1C5-44BD-9218-57DC5EEFE402}">
      <dgm:prSet/>
      <dgm:spPr/>
      <dgm:t>
        <a:bodyPr/>
        <a:lstStyle/>
        <a:p>
          <a:pPr algn="ctr"/>
          <a:endParaRPr lang="x-none">
            <a:solidFill>
              <a:schemeClr val="tx1">
                <a:lumMod val="85000"/>
                <a:lumOff val="15000"/>
              </a:schemeClr>
            </a:solidFill>
          </a:endParaRPr>
        </a:p>
      </dgm:t>
    </dgm:pt>
    <dgm:pt modelId="{DD9721B8-67A0-4653-9395-295FC759EE11}" type="pres">
      <dgm:prSet presAssocID="{4BDAB83A-2601-40EA-AD5C-FFCA6EE61354}" presName="diagram" presStyleCnt="0">
        <dgm:presLayoutVars>
          <dgm:dir/>
          <dgm:resizeHandles val="exact"/>
        </dgm:presLayoutVars>
      </dgm:prSet>
      <dgm:spPr/>
      <dgm:t>
        <a:bodyPr/>
        <a:lstStyle/>
        <a:p>
          <a:endParaRPr lang="en-US"/>
        </a:p>
      </dgm:t>
    </dgm:pt>
    <dgm:pt modelId="{0732E0F5-510D-44BD-88E2-A78B5D83709F}" type="pres">
      <dgm:prSet presAssocID="{AD548A3F-6597-49A0-A006-C80A90B63E2A}" presName="node" presStyleLbl="node1" presStyleIdx="0" presStyleCnt="3">
        <dgm:presLayoutVars>
          <dgm:bulletEnabled val="1"/>
        </dgm:presLayoutVars>
      </dgm:prSet>
      <dgm:spPr/>
      <dgm:t>
        <a:bodyPr/>
        <a:lstStyle/>
        <a:p>
          <a:endParaRPr lang="en-US"/>
        </a:p>
      </dgm:t>
    </dgm:pt>
    <dgm:pt modelId="{2A5AEBA4-33E6-4CBB-BE01-F615733E4A2C}" type="pres">
      <dgm:prSet presAssocID="{5C9AEC89-CFC5-42D7-85F1-2A3C7E227566}" presName="sibTrans" presStyleCnt="0"/>
      <dgm:spPr/>
      <dgm:t>
        <a:bodyPr/>
        <a:lstStyle/>
        <a:p>
          <a:endParaRPr lang="en-US"/>
        </a:p>
      </dgm:t>
    </dgm:pt>
    <dgm:pt modelId="{45409107-7F89-47CE-8354-D618628D66DC}" type="pres">
      <dgm:prSet presAssocID="{5986371F-9770-4586-9C46-6F5ED9ECB5A2}" presName="node" presStyleLbl="node1" presStyleIdx="1" presStyleCnt="3">
        <dgm:presLayoutVars>
          <dgm:bulletEnabled val="1"/>
        </dgm:presLayoutVars>
      </dgm:prSet>
      <dgm:spPr/>
      <dgm:t>
        <a:bodyPr/>
        <a:lstStyle/>
        <a:p>
          <a:endParaRPr lang="en-US"/>
        </a:p>
      </dgm:t>
    </dgm:pt>
    <dgm:pt modelId="{D0C27C54-ED8C-4916-B682-EA7F481336B9}" type="pres">
      <dgm:prSet presAssocID="{E6EE0DB4-FFD2-4D03-B460-B385D301B59B}" presName="sibTrans" presStyleCnt="0"/>
      <dgm:spPr/>
      <dgm:t>
        <a:bodyPr/>
        <a:lstStyle/>
        <a:p>
          <a:endParaRPr lang="en-US"/>
        </a:p>
      </dgm:t>
    </dgm:pt>
    <dgm:pt modelId="{FAC10DB1-4F98-44FE-B7A1-B6359312737A}" type="pres">
      <dgm:prSet presAssocID="{DD930306-32EA-4088-9C97-95BB1019C6CA}" presName="node" presStyleLbl="node1" presStyleIdx="2" presStyleCnt="3">
        <dgm:presLayoutVars>
          <dgm:bulletEnabled val="1"/>
        </dgm:presLayoutVars>
      </dgm:prSet>
      <dgm:spPr/>
      <dgm:t>
        <a:bodyPr/>
        <a:lstStyle/>
        <a:p>
          <a:endParaRPr lang="en-US"/>
        </a:p>
      </dgm:t>
    </dgm:pt>
  </dgm:ptLst>
  <dgm:cxnLst>
    <dgm:cxn modelId="{EF53B61F-0A6F-4DF0-93FE-3C8B802160AF}" srcId="{4BDAB83A-2601-40EA-AD5C-FFCA6EE61354}" destId="{5986371F-9770-4586-9C46-6F5ED9ECB5A2}" srcOrd="1" destOrd="0" parTransId="{1C910AB7-6948-47AD-AC79-64DE8F0039E4}" sibTransId="{E6EE0DB4-FFD2-4D03-B460-B385D301B59B}"/>
    <dgm:cxn modelId="{C9E4173C-5EE1-4824-B175-0842ADD93178}" srcId="{4BDAB83A-2601-40EA-AD5C-FFCA6EE61354}" destId="{AD548A3F-6597-49A0-A006-C80A90B63E2A}" srcOrd="0" destOrd="0" parTransId="{F139BEBB-B81C-4E9B-A269-92A177E46D81}" sibTransId="{5C9AEC89-CFC5-42D7-85F1-2A3C7E227566}"/>
    <dgm:cxn modelId="{8C5E5E91-6B9A-A44F-B9E2-39B3B3225A92}" type="presOf" srcId="{DD930306-32EA-4088-9C97-95BB1019C6CA}" destId="{FAC10DB1-4F98-44FE-B7A1-B6359312737A}" srcOrd="0" destOrd="0" presId="urn:microsoft.com/office/officeart/2005/8/layout/default"/>
    <dgm:cxn modelId="{ECE7FD40-F3BC-7443-9844-4CCB42CF1D5C}" type="presOf" srcId="{5986371F-9770-4586-9C46-6F5ED9ECB5A2}" destId="{45409107-7F89-47CE-8354-D618628D66DC}" srcOrd="0" destOrd="0" presId="urn:microsoft.com/office/officeart/2005/8/layout/default"/>
    <dgm:cxn modelId="{0445A1D2-C1C5-44BD-9218-57DC5EEFE402}" srcId="{4BDAB83A-2601-40EA-AD5C-FFCA6EE61354}" destId="{DD930306-32EA-4088-9C97-95BB1019C6CA}" srcOrd="2" destOrd="0" parTransId="{1FCB27CC-F61E-444A-9161-17C188A4F9F4}" sibTransId="{F93B021A-6EF0-4B4B-BEB2-CC8D7AE8BFE3}"/>
    <dgm:cxn modelId="{A6D56A00-A5F4-A344-98F7-449FE65808D1}" type="presOf" srcId="{AD548A3F-6597-49A0-A006-C80A90B63E2A}" destId="{0732E0F5-510D-44BD-88E2-A78B5D83709F}" srcOrd="0" destOrd="0" presId="urn:microsoft.com/office/officeart/2005/8/layout/default"/>
    <dgm:cxn modelId="{7CB8FF16-2A8A-EB4A-9A55-33D0BC37A27B}" type="presOf" srcId="{4BDAB83A-2601-40EA-AD5C-FFCA6EE61354}" destId="{DD9721B8-67A0-4653-9395-295FC759EE11}" srcOrd="0" destOrd="0" presId="urn:microsoft.com/office/officeart/2005/8/layout/default"/>
    <dgm:cxn modelId="{D6894414-2A65-6449-B133-2969835E61F5}" type="presParOf" srcId="{DD9721B8-67A0-4653-9395-295FC759EE11}" destId="{0732E0F5-510D-44BD-88E2-A78B5D83709F}" srcOrd="0" destOrd="0" presId="urn:microsoft.com/office/officeart/2005/8/layout/default"/>
    <dgm:cxn modelId="{729D9455-CB04-9847-8CAB-B8BADD927045}" type="presParOf" srcId="{DD9721B8-67A0-4653-9395-295FC759EE11}" destId="{2A5AEBA4-33E6-4CBB-BE01-F615733E4A2C}" srcOrd="1" destOrd="0" presId="urn:microsoft.com/office/officeart/2005/8/layout/default"/>
    <dgm:cxn modelId="{D6F70E41-F1A2-A846-BEC0-0993276C4659}" type="presParOf" srcId="{DD9721B8-67A0-4653-9395-295FC759EE11}" destId="{45409107-7F89-47CE-8354-D618628D66DC}" srcOrd="2" destOrd="0" presId="urn:microsoft.com/office/officeart/2005/8/layout/default"/>
    <dgm:cxn modelId="{7DC22D19-427C-B54E-A727-3680ECF09288}" type="presParOf" srcId="{DD9721B8-67A0-4653-9395-295FC759EE11}" destId="{D0C27C54-ED8C-4916-B682-EA7F481336B9}" srcOrd="3" destOrd="0" presId="urn:microsoft.com/office/officeart/2005/8/layout/default"/>
    <dgm:cxn modelId="{FC049E21-4A38-8646-A802-9F397119F3B6}" type="presParOf" srcId="{DD9721B8-67A0-4653-9395-295FC759EE11}" destId="{FAC10DB1-4F98-44FE-B7A1-B6359312737A}" srcOrd="4"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32E0F5-510D-44BD-88E2-A78B5D83709F}">
      <dsp:nvSpPr>
        <dsp:cNvPr id="0" name=""/>
        <dsp:cNvSpPr/>
      </dsp:nvSpPr>
      <dsp:spPr>
        <a:xfrm>
          <a:off x="1353042" y="317"/>
          <a:ext cx="1260250" cy="756150"/>
        </a:xfrm>
        <a:prstGeom prst="rect">
          <a:avLst/>
        </a:prstGeom>
        <a:gradFill rotWithShape="0">
          <a:gsLst>
            <a:gs pos="0">
              <a:schemeClr val="accent2">
                <a:shade val="80000"/>
                <a:hueOff val="0"/>
                <a:satOff val="0"/>
                <a:lumOff val="0"/>
                <a:alphaOff val="0"/>
              </a:schemeClr>
            </a:gs>
            <a:gs pos="100000">
              <a:schemeClr val="accent2">
                <a:shade val="80000"/>
                <a:hueOff val="0"/>
                <a:satOff val="0"/>
                <a:lumOff val="0"/>
                <a:alphaOff val="0"/>
                <a:shade val="76000"/>
                <a:lumMod val="90000"/>
              </a:schemeClr>
            </a:gs>
          </a:gsLst>
          <a:lin ang="5400000" scaled="0"/>
        </a:gradFill>
        <a:ln>
          <a:noFill/>
        </a:ln>
        <a:effectLst>
          <a:outerShdw blurRad="38100" dist="38100" dir="4800000" sx="98000" sy="98000" rotWithShape="0">
            <a:srgbClr val="000000">
              <a:alpha val="32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SAUVER LE MONDE</a:t>
          </a:r>
          <a:endParaRPr lang="x-none" sz="1200" kern="1200"/>
        </a:p>
      </dsp:txBody>
      <dsp:txXfrm>
        <a:off x="1353042" y="317"/>
        <a:ext cx="1260250" cy="756150"/>
      </dsp:txXfrm>
    </dsp:sp>
    <dsp:sp modelId="{45409107-7F89-47CE-8354-D618628D66DC}">
      <dsp:nvSpPr>
        <dsp:cNvPr id="0" name=""/>
        <dsp:cNvSpPr/>
      </dsp:nvSpPr>
      <dsp:spPr>
        <a:xfrm>
          <a:off x="2739318" y="317"/>
          <a:ext cx="1260250" cy="756150"/>
        </a:xfrm>
        <a:prstGeom prst="rect">
          <a:avLst/>
        </a:prstGeom>
        <a:gradFill rotWithShape="0">
          <a:gsLst>
            <a:gs pos="0">
              <a:schemeClr val="accent2">
                <a:shade val="80000"/>
                <a:hueOff val="385119"/>
                <a:satOff val="-41130"/>
                <a:lumOff val="22002"/>
                <a:alphaOff val="0"/>
              </a:schemeClr>
            </a:gs>
            <a:gs pos="100000">
              <a:schemeClr val="accent2">
                <a:shade val="80000"/>
                <a:hueOff val="385119"/>
                <a:satOff val="-41130"/>
                <a:lumOff val="22002"/>
                <a:alphaOff val="0"/>
                <a:shade val="76000"/>
                <a:lumMod val="90000"/>
              </a:schemeClr>
            </a:gs>
          </a:gsLst>
          <a:lin ang="5400000" scaled="0"/>
        </a:gradFill>
        <a:ln>
          <a:noFill/>
        </a:ln>
        <a:effectLst>
          <a:outerShdw blurRad="38100" dist="38100" dir="4800000" sx="98000" sy="98000" rotWithShape="0">
            <a:srgbClr val="000000">
              <a:alpha val="32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VENGER DES ZOMBIES</a:t>
          </a:r>
          <a:endParaRPr lang="x-none" sz="1200" kern="1200"/>
        </a:p>
      </dsp:txBody>
      <dsp:txXfrm>
        <a:off x="2739318" y="317"/>
        <a:ext cx="1260250" cy="756150"/>
      </dsp:txXfrm>
    </dsp:sp>
    <dsp:sp modelId="{FAC10DB1-4F98-44FE-B7A1-B6359312737A}">
      <dsp:nvSpPr>
        <dsp:cNvPr id="0" name=""/>
        <dsp:cNvSpPr/>
      </dsp:nvSpPr>
      <dsp:spPr>
        <a:xfrm>
          <a:off x="4125594" y="317"/>
          <a:ext cx="1260250" cy="756150"/>
        </a:xfrm>
        <a:prstGeom prst="rect">
          <a:avLst/>
        </a:prstGeom>
        <a:gradFill rotWithShape="0">
          <a:gsLst>
            <a:gs pos="0">
              <a:schemeClr val="accent2">
                <a:shade val="80000"/>
                <a:hueOff val="770239"/>
                <a:satOff val="-82260"/>
                <a:lumOff val="44003"/>
                <a:alphaOff val="0"/>
              </a:schemeClr>
            </a:gs>
            <a:gs pos="100000">
              <a:schemeClr val="accent2">
                <a:shade val="80000"/>
                <a:hueOff val="770239"/>
                <a:satOff val="-82260"/>
                <a:lumOff val="44003"/>
                <a:alphaOff val="0"/>
                <a:shade val="76000"/>
                <a:lumMod val="90000"/>
              </a:schemeClr>
            </a:gs>
          </a:gsLst>
          <a:lin ang="5400000" scaled="0"/>
        </a:gradFill>
        <a:ln>
          <a:noFill/>
        </a:ln>
        <a:effectLst>
          <a:outerShdw blurRad="38100" dist="38100" dir="4800000" sx="98000" sy="98000" rotWithShape="0">
            <a:srgbClr val="000000">
              <a:alpha val="32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AVEC MENTALITÉ MILITAIRE</a:t>
          </a:r>
          <a:endParaRPr lang="x-none" sz="1200" kern="1200"/>
        </a:p>
      </dsp:txBody>
      <dsp:txXfrm>
        <a:off x="4125594" y="317"/>
        <a:ext cx="1260250" cy="75615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F28446B9C4B674E90B1A06B68528C1B"/>
        <w:category>
          <w:name w:val="General"/>
          <w:gallery w:val="placeholder"/>
        </w:category>
        <w:types>
          <w:type w:val="bbPlcHdr"/>
        </w:types>
        <w:behaviors>
          <w:behavior w:val="content"/>
        </w:behaviors>
        <w:guid w:val="{2925A90A-20DF-CB4D-89F2-63F020E5A60E}"/>
      </w:docPartPr>
      <w:docPartBody>
        <w:p w:rsidR="00BC0D7A" w:rsidRDefault="00BC0D7A">
          <w:pPr>
            <w:pStyle w:val="8F28446B9C4B674E90B1A06B68528C1B"/>
          </w:pPr>
          <w:r>
            <w:t>Lorem Ipsum</w:t>
          </w:r>
        </w:p>
      </w:docPartBody>
    </w:docPart>
    <w:docPart>
      <w:docPartPr>
        <w:name w:val="F98D04D4D4A82D489C9FFBA2CB4FA847"/>
        <w:category>
          <w:name w:val="General"/>
          <w:gallery w:val="placeholder"/>
        </w:category>
        <w:types>
          <w:type w:val="bbPlcHdr"/>
        </w:types>
        <w:behaviors>
          <w:behavior w:val="content"/>
        </w:behaviors>
        <w:guid w:val="{74BD1B80-B231-E441-958F-280771633BC6}"/>
      </w:docPartPr>
      <w:docPartBody>
        <w:p w:rsidR="00BC0D7A" w:rsidRDefault="00BC0D7A">
          <w:pPr>
            <w:pStyle w:val="F98D04D4D4A82D489C9FFBA2CB4FA847"/>
          </w:pPr>
          <w:r>
            <w:t>Lorem Ipsum</w:t>
          </w:r>
        </w:p>
      </w:docPartBody>
    </w:docPart>
  </w:docParts>
</w:glossaryDocument>
</file>

<file path=word/glossary/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718E" w:rsidRDefault="00A1718E">
      <w:r>
        <w:separator/>
      </w:r>
    </w:p>
  </w:endnote>
  <w:endnote w:type="continuationSeparator" w:id="0">
    <w:p w:rsidR="00A1718E" w:rsidRDefault="00A1718E">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entury Gothic">
    <w:panose1 w:val="020B0502020202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Tahoma">
    <w:panose1 w:val="020B0604030504040204"/>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glossary/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718E" w:rsidRDefault="00A1718E">
      <w:r>
        <w:separator/>
      </w:r>
    </w:p>
  </w:footnote>
  <w:footnote w:type="continuationSeparator" w:id="0">
    <w:p w:rsidR="00A1718E" w:rsidRDefault="00A1718E">
      <w:r>
        <w:continuationSeparator/>
      </w:r>
    </w:p>
  </w:footnote>
</w:footnote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45BFE"/>
    <w:multiLevelType w:val="hybridMultilevel"/>
    <w:tmpl w:val="C70234FA"/>
    <w:lvl w:ilvl="0" w:tplc="9154D07C">
      <w:start w:val="1"/>
      <w:numFmt w:val="bullet"/>
      <w:pStyle w:val="ListBullet"/>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D7A"/>
    <w:rsid w:val="00A1718E"/>
    <w:rsid w:val="00BC0D7A"/>
    <w:rsid w:val="00E450A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pPr>
      <w:keepNext/>
      <w:keepLines/>
      <w:spacing w:before="200" w:line="276" w:lineRule="auto"/>
      <w:outlineLvl w:val="2"/>
    </w:pPr>
    <w:rPr>
      <w:rFonts w:eastAsiaTheme="majorEastAsia" w:cstheme="majorBidi"/>
      <w:bCs/>
      <w:color w:val="F79646" w:themeColor="accent6"/>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28446B9C4B674E90B1A06B68528C1B">
    <w:name w:val="8F28446B9C4B674E90B1A06B68528C1B"/>
  </w:style>
  <w:style w:type="paragraph" w:customStyle="1" w:styleId="B182AA3A13B8DC468219DADA0473E930">
    <w:name w:val="B182AA3A13B8DC468219DADA0473E930"/>
  </w:style>
  <w:style w:type="paragraph" w:customStyle="1" w:styleId="F4AD1A53DA6CC640BD8E5DECA938C44F">
    <w:name w:val="F4AD1A53DA6CC640BD8E5DECA938C44F"/>
  </w:style>
  <w:style w:type="paragraph" w:customStyle="1" w:styleId="3878A279D454E04A8EB2B1F837D635F6">
    <w:name w:val="3878A279D454E04A8EB2B1F837D635F6"/>
  </w:style>
  <w:style w:type="paragraph" w:customStyle="1" w:styleId="83FDC55ECF9E1D49A8EBD6637F741C9A">
    <w:name w:val="83FDC55ECF9E1D49A8EBD6637F741C9A"/>
  </w:style>
  <w:style w:type="paragraph" w:customStyle="1" w:styleId="5AF4F634FACD5B47A27B2B483A1BAB13">
    <w:name w:val="5AF4F634FACD5B47A27B2B483A1BAB13"/>
  </w:style>
  <w:style w:type="paragraph" w:styleId="FootnoteText">
    <w:name w:val="footnote text"/>
    <w:basedOn w:val="Normal"/>
    <w:link w:val="FootnoteTextChar"/>
    <w:rPr>
      <w:color w:val="7F7F7F" w:themeColor="text1" w:themeTint="80"/>
      <w:sz w:val="18"/>
      <w:szCs w:val="20"/>
      <w:lang w:val="en-US" w:eastAsia="en-US"/>
    </w:rPr>
  </w:style>
  <w:style w:type="character" w:customStyle="1" w:styleId="FootnoteTextChar">
    <w:name w:val="Footnote Text Char"/>
    <w:basedOn w:val="DefaultParagraphFont"/>
    <w:link w:val="FootnoteText"/>
    <w:rPr>
      <w:color w:val="7F7F7F" w:themeColor="text1" w:themeTint="80"/>
      <w:sz w:val="18"/>
      <w:szCs w:val="20"/>
      <w:lang w:val="en-US" w:eastAsia="en-US"/>
    </w:rPr>
  </w:style>
  <w:style w:type="character" w:styleId="FootnoteReference">
    <w:name w:val="footnote reference"/>
    <w:basedOn w:val="DefaultParagraphFont"/>
    <w:rPr>
      <w:color w:val="F79646" w:themeColor="accent6"/>
      <w:sz w:val="20"/>
      <w:vertAlign w:val="superscript"/>
    </w:rPr>
  </w:style>
  <w:style w:type="paragraph" w:customStyle="1" w:styleId="3F9D63A7FB053948A5250A70EF3F911B">
    <w:name w:val="3F9D63A7FB053948A5250A70EF3F911B"/>
  </w:style>
  <w:style w:type="paragraph" w:customStyle="1" w:styleId="685DD433FBFF794394B27FD8A46CE778">
    <w:name w:val="685DD433FBFF794394B27FD8A46CE778"/>
  </w:style>
  <w:style w:type="paragraph" w:customStyle="1" w:styleId="5FEF27B632D3A64F85EE7F9B78F0524C">
    <w:name w:val="5FEF27B632D3A64F85EE7F9B78F0524C"/>
  </w:style>
  <w:style w:type="character" w:customStyle="1" w:styleId="Heading3Char">
    <w:name w:val="Heading 3 Char"/>
    <w:basedOn w:val="DefaultParagraphFont"/>
    <w:link w:val="Heading3"/>
    <w:uiPriority w:val="9"/>
    <w:rPr>
      <w:rFonts w:eastAsiaTheme="majorEastAsia" w:cstheme="majorBidi"/>
      <w:bCs/>
      <w:color w:val="F79646" w:themeColor="accent6"/>
      <w:sz w:val="20"/>
      <w:szCs w:val="20"/>
      <w:lang w:val="en-US" w:eastAsia="en-US"/>
    </w:rPr>
  </w:style>
  <w:style w:type="paragraph" w:styleId="ListBullet">
    <w:name w:val="List Bullet"/>
    <w:basedOn w:val="Normal"/>
    <w:pPr>
      <w:numPr>
        <w:numId w:val="1"/>
      </w:numPr>
      <w:spacing w:before="120" w:after="120"/>
    </w:pPr>
    <w:rPr>
      <w:color w:val="262626" w:themeColor="text1" w:themeTint="D9"/>
      <w:sz w:val="20"/>
      <w:szCs w:val="22"/>
      <w:lang w:val="en-US" w:eastAsia="en-US"/>
    </w:rPr>
  </w:style>
  <w:style w:type="paragraph" w:customStyle="1" w:styleId="E485722C8DE8B1439AB0403DEA2EDF14">
    <w:name w:val="E485722C8DE8B1439AB0403DEA2EDF14"/>
  </w:style>
  <w:style w:type="paragraph" w:customStyle="1" w:styleId="F98D04D4D4A82D489C9FFBA2CB4FA847">
    <w:name w:val="F98D04D4D4A82D489C9FFBA2CB4FA847"/>
  </w:style>
  <w:style w:type="paragraph" w:customStyle="1" w:styleId="3A45DD8BB81E654F8F3FF54F6A5FA302">
    <w:name w:val="3A45DD8BB81E654F8F3FF54F6A5FA30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pPr>
      <w:keepNext/>
      <w:keepLines/>
      <w:spacing w:before="200" w:line="276" w:lineRule="auto"/>
      <w:outlineLvl w:val="2"/>
    </w:pPr>
    <w:rPr>
      <w:rFonts w:eastAsiaTheme="majorEastAsia" w:cstheme="majorBidi"/>
      <w:bCs/>
      <w:color w:val="F79646" w:themeColor="accent6"/>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28446B9C4B674E90B1A06B68528C1B">
    <w:name w:val="8F28446B9C4B674E90B1A06B68528C1B"/>
  </w:style>
  <w:style w:type="paragraph" w:customStyle="1" w:styleId="B182AA3A13B8DC468219DADA0473E930">
    <w:name w:val="B182AA3A13B8DC468219DADA0473E930"/>
  </w:style>
  <w:style w:type="paragraph" w:customStyle="1" w:styleId="F4AD1A53DA6CC640BD8E5DECA938C44F">
    <w:name w:val="F4AD1A53DA6CC640BD8E5DECA938C44F"/>
  </w:style>
  <w:style w:type="paragraph" w:customStyle="1" w:styleId="3878A279D454E04A8EB2B1F837D635F6">
    <w:name w:val="3878A279D454E04A8EB2B1F837D635F6"/>
  </w:style>
  <w:style w:type="paragraph" w:customStyle="1" w:styleId="83FDC55ECF9E1D49A8EBD6637F741C9A">
    <w:name w:val="83FDC55ECF9E1D49A8EBD6637F741C9A"/>
  </w:style>
  <w:style w:type="paragraph" w:customStyle="1" w:styleId="5AF4F634FACD5B47A27B2B483A1BAB13">
    <w:name w:val="5AF4F634FACD5B47A27B2B483A1BAB13"/>
  </w:style>
  <w:style w:type="paragraph" w:styleId="FootnoteText">
    <w:name w:val="footnote text"/>
    <w:basedOn w:val="Normal"/>
    <w:link w:val="FootnoteTextChar"/>
    <w:rPr>
      <w:color w:val="7F7F7F" w:themeColor="text1" w:themeTint="80"/>
      <w:sz w:val="18"/>
      <w:szCs w:val="20"/>
      <w:lang w:val="en-US" w:eastAsia="en-US"/>
    </w:rPr>
  </w:style>
  <w:style w:type="character" w:customStyle="1" w:styleId="FootnoteTextChar">
    <w:name w:val="Footnote Text Char"/>
    <w:basedOn w:val="DefaultParagraphFont"/>
    <w:link w:val="FootnoteText"/>
    <w:rPr>
      <w:color w:val="7F7F7F" w:themeColor="text1" w:themeTint="80"/>
      <w:sz w:val="18"/>
      <w:szCs w:val="20"/>
      <w:lang w:val="en-US" w:eastAsia="en-US"/>
    </w:rPr>
  </w:style>
  <w:style w:type="character" w:styleId="FootnoteReference">
    <w:name w:val="footnote reference"/>
    <w:basedOn w:val="DefaultParagraphFont"/>
    <w:rPr>
      <w:color w:val="F79646" w:themeColor="accent6"/>
      <w:sz w:val="20"/>
      <w:vertAlign w:val="superscript"/>
    </w:rPr>
  </w:style>
  <w:style w:type="paragraph" w:customStyle="1" w:styleId="3F9D63A7FB053948A5250A70EF3F911B">
    <w:name w:val="3F9D63A7FB053948A5250A70EF3F911B"/>
  </w:style>
  <w:style w:type="paragraph" w:customStyle="1" w:styleId="685DD433FBFF794394B27FD8A46CE778">
    <w:name w:val="685DD433FBFF794394B27FD8A46CE778"/>
  </w:style>
  <w:style w:type="paragraph" w:customStyle="1" w:styleId="5FEF27B632D3A64F85EE7F9B78F0524C">
    <w:name w:val="5FEF27B632D3A64F85EE7F9B78F0524C"/>
  </w:style>
  <w:style w:type="character" w:customStyle="1" w:styleId="Heading3Char">
    <w:name w:val="Heading 3 Char"/>
    <w:basedOn w:val="DefaultParagraphFont"/>
    <w:link w:val="Heading3"/>
    <w:uiPriority w:val="9"/>
    <w:rPr>
      <w:rFonts w:eastAsiaTheme="majorEastAsia" w:cstheme="majorBidi"/>
      <w:bCs/>
      <w:color w:val="F79646" w:themeColor="accent6"/>
      <w:sz w:val="20"/>
      <w:szCs w:val="20"/>
      <w:lang w:val="en-US" w:eastAsia="en-US"/>
    </w:rPr>
  </w:style>
  <w:style w:type="paragraph" w:styleId="ListBullet">
    <w:name w:val="List Bullet"/>
    <w:basedOn w:val="Normal"/>
    <w:pPr>
      <w:numPr>
        <w:numId w:val="1"/>
      </w:numPr>
      <w:spacing w:before="120" w:after="120"/>
    </w:pPr>
    <w:rPr>
      <w:color w:val="262626" w:themeColor="text1" w:themeTint="D9"/>
      <w:sz w:val="20"/>
      <w:szCs w:val="22"/>
      <w:lang w:val="en-US" w:eastAsia="en-US"/>
    </w:rPr>
  </w:style>
  <w:style w:type="paragraph" w:customStyle="1" w:styleId="E485722C8DE8B1439AB0403DEA2EDF14">
    <w:name w:val="E485722C8DE8B1439AB0403DEA2EDF14"/>
  </w:style>
  <w:style w:type="paragraph" w:customStyle="1" w:styleId="F98D04D4D4A82D489C9FFBA2CB4FA847">
    <w:name w:val="F98D04D4D4A82D489C9FFBA2CB4FA847"/>
  </w:style>
  <w:style w:type="paragraph" w:customStyle="1" w:styleId="3A45DD8BB81E654F8F3FF54F6A5FA302">
    <w:name w:val="3A45DD8BB81E654F8F3FF54F6A5FA3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Forefront">
  <a:themeElements>
    <a:clrScheme name="Forefront">
      <a:dk1>
        <a:sysClr val="windowText" lastClr="000000"/>
      </a:dk1>
      <a:lt1>
        <a:sysClr val="window" lastClr="FFFFFF"/>
      </a:lt1>
      <a:dk2>
        <a:srgbClr val="303030"/>
      </a:dk2>
      <a:lt2>
        <a:srgbClr val="DEDEE0"/>
      </a:lt2>
      <a:accent1>
        <a:srgbClr val="9E0038"/>
      </a:accent1>
      <a:accent2>
        <a:srgbClr val="610534"/>
      </a:accent2>
      <a:accent3>
        <a:srgbClr val="AC956E"/>
      </a:accent3>
      <a:accent4>
        <a:srgbClr val="808DA9"/>
      </a:accent4>
      <a:accent5>
        <a:srgbClr val="424E5B"/>
      </a:accent5>
      <a:accent6>
        <a:srgbClr val="8E0033"/>
      </a:accent6>
      <a:hlink>
        <a:srgbClr val="D26900"/>
      </a:hlink>
      <a:folHlink>
        <a:srgbClr val="726056"/>
      </a:folHlink>
    </a:clrScheme>
    <a:fontScheme name="Forefront">
      <a:majorFont>
        <a:latin typeface="Century Gothic"/>
        <a:ea typeface=""/>
        <a:cs typeface=""/>
        <a:font script="Jpan" typeface="メイリオ"/>
      </a:majorFont>
      <a:minorFont>
        <a:latin typeface="Calibri"/>
        <a:ea typeface=""/>
        <a:cs typeface=""/>
        <a:font script="Jpan" typeface="ＭＳ ゴシック"/>
      </a:minorFont>
    </a:fontScheme>
    <a:fmtScheme name="Forefront">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CB470-4AED-7142-9490-2EE54B44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Forefront Business Report.dotx</Template>
  <TotalTime>2</TotalTime>
  <Pages>12</Pages>
  <Words>426</Words>
  <Characters>2434</Characters>
  <Application>Microsoft Macintosh Word</Application>
  <DocSecurity>0</DocSecurity>
  <Lines>20</Lines>
  <Paragraphs>5</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Morbi laoreet placerat purus</vt:lpstr>
      <vt:lpstr>    Maecenas sit amet ante.</vt:lpstr>
      <vt:lpstr>        Sed sit amet nulla non nisl ultrices vehicula.</vt:lpstr>
      <vt:lpstr>        Nam nec nisi. </vt:lpstr>
    </vt:vector>
  </TitlesOfParts>
  <Manager/>
  <Company/>
  <LinksUpToDate>false</LinksUpToDate>
  <CharactersWithSpaces>2855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jeu </dc:title>
  <dc:subject/>
  <dc:creator>Marouane Boujlal</dc:creator>
  <cp:keywords/>
  <dc:description/>
  <cp:lastModifiedBy>Marouane Boujlal</cp:lastModifiedBy>
  <cp:revision>4</cp:revision>
  <cp:lastPrinted>2015-07-23T00:58:00Z</cp:lastPrinted>
  <dcterms:created xsi:type="dcterms:W3CDTF">2015-07-23T00:58:00Z</dcterms:created>
  <dcterms:modified xsi:type="dcterms:W3CDTF">2015-07-23T00:59:00Z</dcterms:modified>
  <cp:category/>
</cp:coreProperties>
</file>